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C97EE8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341FD4C" w14:textId="77777777" w:rsidR="00692703" w:rsidRPr="00CF1A49" w:rsidRDefault="00601C1E" w:rsidP="00913946">
            <w:pPr>
              <w:pStyle w:val="Title"/>
            </w:pPr>
            <w:r>
              <w:t>Andrej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Šebeň</w:t>
            </w:r>
          </w:p>
          <w:p w14:paraId="259F403A" w14:textId="0A6F9D07" w:rsidR="00692703" w:rsidRPr="00CF1A49" w:rsidRDefault="00721737" w:rsidP="00913946">
            <w:pPr>
              <w:pStyle w:val="ContactInfo"/>
              <w:contextualSpacing w:val="0"/>
            </w:pPr>
            <w:r>
              <w:t>Bratislava</w:t>
            </w:r>
            <w:r w:rsidR="00343D4D">
              <w:t>, Slovakia</w:t>
            </w:r>
            <w:bookmarkStart w:id="0" w:name="_GoBack"/>
            <w:bookmarkEnd w:id="0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1F80FB025F84BC3869DB1E5A893BDF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+421 </w:t>
            </w:r>
            <w:r w:rsidR="00601C1E">
              <w:t>911 758 155</w:t>
            </w:r>
          </w:p>
          <w:p w14:paraId="696FAEF5" w14:textId="45C565F9" w:rsidR="00692703" w:rsidRPr="00CF1A49" w:rsidRDefault="00BD207F" w:rsidP="00913946">
            <w:pPr>
              <w:pStyle w:val="ContactInfoEmphasis"/>
              <w:contextualSpacing w:val="0"/>
            </w:pPr>
            <w:hyperlink r:id="rId8" w:history="1">
              <w:r w:rsidR="00721737" w:rsidRPr="00F5788A">
                <w:rPr>
                  <w:rStyle w:val="Hyperlink"/>
                </w:rPr>
                <w:t>contact@onemandevz</w:t>
              </w:r>
            </w:hyperlink>
            <w:r w:rsidR="00721737">
              <w:rPr>
                <w:rStyle w:val="Hyperlink"/>
              </w:rPr>
              <w:t>.pro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DFB66F7242B43E1B0ED8370A0EBCC0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601C1E" w:rsidRPr="00601C1E">
                <w:rPr>
                  <w:rStyle w:val="Hyperlink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BC2BD8856C14B5F8E79B018D8070CB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601C1E" w:rsidRPr="00601C1E">
                <w:rPr>
                  <w:rStyle w:val="Hyperlink"/>
                </w:rPr>
                <w:t>Portf</w:t>
              </w:r>
              <w:r w:rsidR="00721737">
                <w:rPr>
                  <w:rStyle w:val="Hyperlink"/>
                </w:rPr>
                <w:t>o</w:t>
              </w:r>
              <w:r w:rsidR="00601C1E" w:rsidRPr="00601C1E">
                <w:rPr>
                  <w:rStyle w:val="Hyperlink"/>
                </w:rPr>
                <w:t>lio</w:t>
              </w:r>
            </w:hyperlink>
            <w:r w:rsidR="00E461FA" w:rsidRPr="00CF1A49">
              <w:t xml:space="preserve"> </w:t>
            </w:r>
            <w:sdt>
              <w:sdtPr>
                <w:alias w:val="Divider dot:"/>
                <w:tag w:val="Divider dot:"/>
                <w:id w:val="-910233119"/>
                <w:placeholder>
                  <w:docPart w:val="28A9CA09ECC5435C8E35FD2913D49824"/>
                </w:placeholder>
                <w:temporary/>
                <w:showingPlcHdr/>
                <w15:appearance w15:val="hidden"/>
              </w:sdtPr>
              <w:sdtEndPr/>
              <w:sdtContent>
                <w:r w:rsidR="00E461FA" w:rsidRPr="00CF1A49">
                  <w:t>·</w:t>
                </w:r>
              </w:sdtContent>
            </w:sdt>
            <w:r w:rsidR="00E461FA" w:rsidRPr="00CF1A49">
              <w:t xml:space="preserve"> </w:t>
            </w:r>
            <w:hyperlink r:id="rId11" w:history="1">
              <w:r w:rsidR="00E461FA">
                <w:rPr>
                  <w:rStyle w:val="Hyperlink"/>
                </w:rPr>
                <w:t>GitHub</w:t>
              </w:r>
            </w:hyperlink>
          </w:p>
        </w:tc>
      </w:tr>
      <w:tr w:rsidR="009571D8" w:rsidRPr="00CF1A49" w14:paraId="17BC5E86" w14:textId="77777777" w:rsidTr="00692703">
        <w:tc>
          <w:tcPr>
            <w:tcW w:w="9360" w:type="dxa"/>
            <w:tcMar>
              <w:top w:w="432" w:type="dxa"/>
            </w:tcMar>
          </w:tcPr>
          <w:p w14:paraId="6BA79998" w14:textId="77777777" w:rsidR="001755A8" w:rsidRPr="00CF1A49" w:rsidRDefault="001755A8" w:rsidP="00913946">
            <w:pPr>
              <w:contextualSpacing w:val="0"/>
            </w:pPr>
          </w:p>
        </w:tc>
      </w:tr>
    </w:tbl>
    <w:p w14:paraId="3082E95C" w14:textId="2F7F72CF" w:rsidR="004E01EB" w:rsidRPr="00CF1A49" w:rsidRDefault="00721737" w:rsidP="004E01EB">
      <w:pPr>
        <w:pStyle w:val="Heading1"/>
      </w:pPr>
      <w:r>
        <w:t>Working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7A7E4E1" w14:textId="77777777" w:rsidTr="00A22BA1">
        <w:tc>
          <w:tcPr>
            <w:tcW w:w="9290" w:type="dxa"/>
          </w:tcPr>
          <w:p w14:paraId="293F4E7B" w14:textId="77777777" w:rsidR="001D0BF1" w:rsidRPr="00CF1A49" w:rsidRDefault="00601C1E" w:rsidP="001D0BF1">
            <w:pPr>
              <w:pStyle w:val="Heading3"/>
              <w:contextualSpacing w:val="0"/>
              <w:outlineLvl w:val="2"/>
            </w:pPr>
            <w:r>
              <w:t>04/2016</w:t>
            </w:r>
            <w:r w:rsidR="001D0BF1" w:rsidRPr="00CF1A49">
              <w:t xml:space="preserve"> – </w:t>
            </w:r>
            <w:r>
              <w:t>03/2018</w:t>
            </w:r>
          </w:p>
          <w:p w14:paraId="7CB29946" w14:textId="77777777" w:rsidR="001D0BF1" w:rsidRPr="00CF1A49" w:rsidRDefault="00601C1E" w:rsidP="001D0BF1">
            <w:pPr>
              <w:pStyle w:val="Heading2"/>
              <w:contextualSpacing w:val="0"/>
              <w:outlineLvl w:val="1"/>
            </w:pPr>
            <w:r>
              <w:t>Support operator</w:t>
            </w:r>
            <w:r w:rsidR="001D0BF1" w:rsidRPr="00CF1A49">
              <w:t xml:space="preserve">, </w:t>
            </w:r>
            <w:r w:rsidRPr="00601C1E">
              <w:rPr>
                <w:rStyle w:val="SubtleReference"/>
              </w:rPr>
              <w:t>MILLENNIUM, SPOL. S R.O.</w:t>
            </w:r>
          </w:p>
          <w:p w14:paraId="6AAF1567" w14:textId="71736A14" w:rsidR="001E3120" w:rsidRDefault="00721737" w:rsidP="00025521">
            <w:r>
              <w:t>Client support on projects</w:t>
            </w:r>
            <w:r w:rsidR="00601C1E">
              <w:t>: iDovoz.sk, SLSP (LPS, CRM, EPB), Heineken, Orange, Tipos, N</w:t>
            </w:r>
            <w:r>
              <w:rPr>
                <w:lang w:val="sk-SK"/>
              </w:rPr>
              <w:t xml:space="preserve">árodná </w:t>
            </w:r>
            <w:r w:rsidR="00601C1E">
              <w:t>B</w:t>
            </w:r>
            <w:r>
              <w:t xml:space="preserve">ločková </w:t>
            </w:r>
            <w:r w:rsidR="00601C1E">
              <w:t>L</w:t>
            </w:r>
            <w:r>
              <w:t>otéria</w:t>
            </w:r>
            <w:r w:rsidR="00601C1E">
              <w:t>, Smecas, P</w:t>
            </w:r>
            <w:r>
              <w:t xml:space="preserve">ortál </w:t>
            </w:r>
            <w:r w:rsidR="00601C1E">
              <w:t>F</w:t>
            </w:r>
            <w:r>
              <w:t>inančnej správy</w:t>
            </w:r>
            <w:r w:rsidR="00601C1E">
              <w:t>, HB Reavis, Soitron CRM, IS Semp.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574"/>
              <w:gridCol w:w="4403"/>
              <w:gridCol w:w="2727"/>
            </w:tblGrid>
            <w:tr w:rsidR="00636C62" w14:paraId="7440D39B" w14:textId="77777777" w:rsidTr="000255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59D4FDBD" w14:textId="592CC8C1" w:rsidR="00636C62" w:rsidRDefault="00721737" w:rsidP="00636C62">
                  <w:pPr>
                    <w:jc w:val="center"/>
                  </w:pPr>
                  <w:r>
                    <w:t>Client</w:t>
                  </w:r>
                </w:p>
              </w:tc>
              <w:tc>
                <w:tcPr>
                  <w:tcW w:w="3827" w:type="dxa"/>
                </w:tcPr>
                <w:p w14:paraId="5B171606" w14:textId="7CD1E553" w:rsidR="00636C62" w:rsidRDefault="00721737" w:rsidP="00636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  <w:tc>
                <w:tcPr>
                  <w:tcW w:w="3147" w:type="dxa"/>
                </w:tcPr>
                <w:p w14:paraId="1FB4C045" w14:textId="7740A86D" w:rsidR="00636C62" w:rsidRDefault="00721737" w:rsidP="00636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Used technologies</w:t>
                  </w:r>
                </w:p>
              </w:tc>
            </w:tr>
            <w:tr w:rsidR="00636C62" w14:paraId="3C660E71" w14:textId="77777777" w:rsidTr="000255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7602D884" w14:textId="77777777" w:rsidR="00636C62" w:rsidRPr="00636C62" w:rsidRDefault="00636C62" w:rsidP="00601C1E">
                  <w:r w:rsidRPr="00636C62">
                    <w:t>iDovoz.sk</w:t>
                  </w:r>
                </w:p>
              </w:tc>
              <w:tc>
                <w:tcPr>
                  <w:tcW w:w="3827" w:type="dxa"/>
                </w:tcPr>
                <w:p w14:paraId="66393FDB" w14:textId="42BF1C04" w:rsidR="00636C62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Development of new functionalities</w:t>
                  </w:r>
                </w:p>
                <w:p w14:paraId="3D5390CC" w14:textId="147B9595" w:rsidR="00636C62" w:rsidRDefault="00636C62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Bug</w:t>
                  </w:r>
                  <w:r w:rsidR="00721737">
                    <w:t xml:space="preserve"> </w:t>
                  </w:r>
                  <w:r>
                    <w:t>fixing</w:t>
                  </w:r>
                </w:p>
                <w:p w14:paraId="49E6AC96" w14:textId="34B81147" w:rsidR="00025521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Database management</w:t>
                  </w:r>
                </w:p>
              </w:tc>
              <w:tc>
                <w:tcPr>
                  <w:tcW w:w="3147" w:type="dxa"/>
                </w:tcPr>
                <w:p w14:paraId="3177E576" w14:textId="77777777" w:rsidR="00636C62" w:rsidRDefault="00636C62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ASP.NET MVC 5</w:t>
                  </w:r>
                </w:p>
                <w:p w14:paraId="5FAABA14" w14:textId="77777777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SQL Server Management Studio</w:t>
                  </w:r>
                </w:p>
                <w:p w14:paraId="33B185C8" w14:textId="77777777" w:rsidR="00025521" w:rsidRDefault="00025521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636C62" w14:paraId="6182A018" w14:textId="77777777" w:rsidTr="000255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3244D526" w14:textId="77777777" w:rsidR="00636C62" w:rsidRDefault="00636C62" w:rsidP="00601C1E">
                  <w:r>
                    <w:t xml:space="preserve">Heineken </w:t>
                  </w:r>
                </w:p>
              </w:tc>
              <w:tc>
                <w:tcPr>
                  <w:tcW w:w="3827" w:type="dxa"/>
                </w:tcPr>
                <w:p w14:paraId="15B1F351" w14:textId="474637CD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CRM system administration</w:t>
                  </w:r>
                </w:p>
                <w:p w14:paraId="66D01C1A" w14:textId="6F517CEC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JavaScript modifications</w:t>
                  </w:r>
                </w:p>
                <w:p w14:paraId="58D2FBB1" w14:textId="1B48A44C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Database management</w:t>
                  </w:r>
                  <w:r w:rsidR="00025521">
                    <w:t xml:space="preserve">, </w:t>
                  </w:r>
                  <w:r>
                    <w:t>creating procedures and jobs</w:t>
                  </w:r>
                  <w:r w:rsidR="00636C62">
                    <w:t xml:space="preserve"> </w:t>
                  </w:r>
                </w:p>
              </w:tc>
              <w:tc>
                <w:tcPr>
                  <w:tcW w:w="3147" w:type="dxa"/>
                </w:tcPr>
                <w:p w14:paraId="310EA4DF" w14:textId="77777777" w:rsidR="00636C62" w:rsidRDefault="00636C62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CRM Online</w:t>
                  </w:r>
                </w:p>
                <w:p w14:paraId="19D7C440" w14:textId="388222B3" w:rsidR="00636C62" w:rsidRDefault="00636C62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Java</w:t>
                  </w:r>
                  <w:r w:rsidR="00721737">
                    <w:t>S</w:t>
                  </w:r>
                  <w:r>
                    <w:t>cript</w:t>
                  </w:r>
                </w:p>
                <w:p w14:paraId="05907870" w14:textId="6761A840" w:rsidR="00025521" w:rsidRDefault="00025521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Management Studio</w:t>
                  </w:r>
                </w:p>
                <w:p w14:paraId="1269021C" w14:textId="77777777" w:rsidR="00025521" w:rsidRDefault="00025521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636C62" w14:paraId="49BC5B4E" w14:textId="77777777" w:rsidTr="000255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6B44B433" w14:textId="77777777" w:rsidR="00636C62" w:rsidRDefault="00636C62" w:rsidP="00601C1E">
                  <w:r>
                    <w:t>Tipos</w:t>
                  </w:r>
                </w:p>
              </w:tc>
              <w:tc>
                <w:tcPr>
                  <w:tcW w:w="3827" w:type="dxa"/>
                </w:tcPr>
                <w:p w14:paraId="45C1EF8E" w14:textId="062AF920" w:rsidR="00636C62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Modifications and fixes of a</w:t>
                  </w:r>
                  <w:r w:rsidR="00ED3B16">
                    <w:t xml:space="preserve"> </w:t>
                  </w:r>
                  <w:r w:rsidR="00636C62">
                    <w:t>.NET CMS sys</w:t>
                  </w:r>
                  <w:r>
                    <w:t>tem</w:t>
                  </w:r>
                </w:p>
              </w:tc>
              <w:tc>
                <w:tcPr>
                  <w:tcW w:w="3147" w:type="dxa"/>
                </w:tcPr>
                <w:p w14:paraId="3C0FEB22" w14:textId="77777777" w:rsidR="00636C62" w:rsidRDefault="00636C62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.NET</w:t>
                  </w:r>
                </w:p>
              </w:tc>
            </w:tr>
            <w:tr w:rsidR="00636C62" w14:paraId="3A91439C" w14:textId="77777777" w:rsidTr="000255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5A07A503" w14:textId="77777777" w:rsidR="00636C62" w:rsidRDefault="00636C62" w:rsidP="00601C1E">
                  <w:r>
                    <w:t>Smecas</w:t>
                  </w:r>
                </w:p>
              </w:tc>
              <w:tc>
                <w:tcPr>
                  <w:tcW w:w="3827" w:type="dxa"/>
                </w:tcPr>
                <w:p w14:paraId="72525095" w14:textId="540ECCB5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new functionalities</w:t>
                  </w:r>
                </w:p>
                <w:p w14:paraId="5AEA64EE" w14:textId="6970635D" w:rsidR="00025521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Creation of custom DDLs</w:t>
                  </w:r>
                </w:p>
              </w:tc>
              <w:tc>
                <w:tcPr>
                  <w:tcW w:w="3147" w:type="dxa"/>
                </w:tcPr>
                <w:p w14:paraId="6D2EE197" w14:textId="77777777" w:rsidR="00636C62" w:rsidRDefault="00025521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.NET</w:t>
                  </w:r>
                </w:p>
              </w:tc>
            </w:tr>
            <w:tr w:rsidR="00636C62" w14:paraId="32049769" w14:textId="77777777" w:rsidTr="000255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71DB84EC" w14:textId="77777777" w:rsidR="00636C62" w:rsidRDefault="00636C62" w:rsidP="00601C1E">
                  <w:r>
                    <w:t>HB Reavis</w:t>
                  </w:r>
                </w:p>
              </w:tc>
              <w:tc>
                <w:tcPr>
                  <w:tcW w:w="3827" w:type="dxa"/>
                </w:tcPr>
                <w:p w14:paraId="0D8735FE" w14:textId="060D2A7B" w:rsidR="00636C62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  <w:p w14:paraId="172F0640" w14:textId="0D724C5A" w:rsidR="00025521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Fields and Forms modifications</w:t>
                  </w:r>
                </w:p>
                <w:p w14:paraId="020F88D7" w14:textId="3E3DC15C" w:rsidR="00025521" w:rsidRPr="00721737" w:rsidRDefault="00721737" w:rsidP="00721737">
                  <w:pPr>
                    <w:ind w:left="2880" w:hanging="288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sk-SK"/>
                    </w:rPr>
                  </w:pPr>
                  <w:r>
                    <w:t>Implementation of computational algorithms</w:t>
                  </w:r>
                </w:p>
              </w:tc>
              <w:tc>
                <w:tcPr>
                  <w:tcW w:w="3147" w:type="dxa"/>
                </w:tcPr>
                <w:p w14:paraId="29014D70" w14:textId="77777777" w:rsidR="00636C62" w:rsidRDefault="00025521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Dynamics CRM 2016</w:t>
                  </w:r>
                </w:p>
              </w:tc>
            </w:tr>
            <w:tr w:rsidR="00636C62" w14:paraId="350361BD" w14:textId="77777777" w:rsidTr="000255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753159D4" w14:textId="77777777" w:rsidR="00636C62" w:rsidRDefault="00025521" w:rsidP="00601C1E">
                  <w:r>
                    <w:t>Orange</w:t>
                  </w:r>
                </w:p>
              </w:tc>
              <w:tc>
                <w:tcPr>
                  <w:tcW w:w="3827" w:type="dxa"/>
                </w:tcPr>
                <w:p w14:paraId="01500D2F" w14:textId="74F6A159" w:rsidR="00636C62" w:rsidRDefault="00721737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</w:tc>
              <w:tc>
                <w:tcPr>
                  <w:tcW w:w="3147" w:type="dxa"/>
                </w:tcPr>
                <w:p w14:paraId="77167E97" w14:textId="77777777" w:rsidR="00636C62" w:rsidRDefault="00025521" w:rsidP="00601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Dynamics 365</w:t>
                  </w:r>
                </w:p>
              </w:tc>
            </w:tr>
            <w:tr w:rsidR="00636C62" w14:paraId="34C8625C" w14:textId="77777777" w:rsidTr="000255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5DC970D7" w14:textId="77777777" w:rsidR="00636C62" w:rsidRDefault="00025521" w:rsidP="00601C1E">
                  <w:r>
                    <w:t>Soitron</w:t>
                  </w:r>
                </w:p>
              </w:tc>
              <w:tc>
                <w:tcPr>
                  <w:tcW w:w="3827" w:type="dxa"/>
                </w:tcPr>
                <w:p w14:paraId="3498D914" w14:textId="77777777" w:rsidR="00721737" w:rsidRDefault="00721737" w:rsidP="0072173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  <w:p w14:paraId="19506BA9" w14:textId="6C2E7F8B" w:rsidR="00025521" w:rsidRPr="00721737" w:rsidRDefault="00721737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sk-SK"/>
                    </w:rPr>
                  </w:pPr>
                  <w:r>
                    <w:t>Fields and Forms modifications</w:t>
                  </w:r>
                </w:p>
              </w:tc>
              <w:tc>
                <w:tcPr>
                  <w:tcW w:w="3147" w:type="dxa"/>
                </w:tcPr>
                <w:p w14:paraId="3D3EFEF9" w14:textId="77777777" w:rsidR="00636C62" w:rsidRDefault="00025521" w:rsidP="00601C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Dynamics CRM 2016</w:t>
                  </w:r>
                </w:p>
              </w:tc>
            </w:tr>
          </w:tbl>
          <w:p w14:paraId="06723D57" w14:textId="77777777" w:rsidR="00601C1E" w:rsidRPr="00CF1A49" w:rsidRDefault="00601C1E" w:rsidP="00601C1E">
            <w:pPr>
              <w:contextualSpacing w:val="0"/>
            </w:pPr>
          </w:p>
        </w:tc>
      </w:tr>
      <w:tr w:rsidR="00CA42EB" w14:paraId="5B6C8051" w14:textId="77777777" w:rsidTr="002E5BCC">
        <w:tc>
          <w:tcPr>
            <w:tcW w:w="9290" w:type="dxa"/>
            <w:tcMar>
              <w:top w:w="216" w:type="dxa"/>
            </w:tcMar>
          </w:tcPr>
          <w:p w14:paraId="4B2ED11F" w14:textId="77777777" w:rsidR="00CA42EB" w:rsidRPr="00CF1A49" w:rsidRDefault="00CA42EB" w:rsidP="002E5BCC">
            <w:pPr>
              <w:pStyle w:val="Heading3"/>
              <w:contextualSpacing w:val="0"/>
              <w:outlineLvl w:val="2"/>
            </w:pPr>
            <w:r>
              <w:t>03/2018</w:t>
            </w:r>
            <w:r w:rsidRPr="00CF1A49">
              <w:t xml:space="preserve"> – </w:t>
            </w:r>
            <w:r>
              <w:t>06/2019</w:t>
            </w:r>
          </w:p>
          <w:p w14:paraId="5E197491" w14:textId="77777777" w:rsidR="00CA42EB" w:rsidRPr="00CF1A49" w:rsidRDefault="00CA42EB" w:rsidP="002E5BCC">
            <w:pPr>
              <w:pStyle w:val="Heading2"/>
              <w:contextualSpacing w:val="0"/>
              <w:outlineLvl w:val="1"/>
            </w:pPr>
            <w:r>
              <w:t>Developer &amp; support operator</w:t>
            </w:r>
            <w:r w:rsidRPr="00CF1A49">
              <w:t xml:space="preserve">, </w:t>
            </w:r>
            <w:r w:rsidRPr="00601C1E">
              <w:rPr>
                <w:rStyle w:val="SubtleReference"/>
              </w:rPr>
              <w:t>MILLENNIUM, SPOL. S R.O.</w:t>
            </w:r>
          </w:p>
          <w:p w14:paraId="1199C482" w14:textId="0352470F" w:rsidR="00CA42EB" w:rsidRDefault="00CA42EB" w:rsidP="002E5BCC">
            <w:r>
              <w:t xml:space="preserve">Client support on various projects. 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4394"/>
              <w:gridCol w:w="2580"/>
            </w:tblGrid>
            <w:tr w:rsidR="00CA42EB" w14:paraId="2F17A981" w14:textId="77777777" w:rsidTr="002E5B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53145CEF" w14:textId="77777777" w:rsidR="00CA42EB" w:rsidRDefault="00CA42EB" w:rsidP="002E5BCC">
                  <w:pPr>
                    <w:jc w:val="center"/>
                  </w:pPr>
                  <w:r>
                    <w:t>Client</w:t>
                  </w:r>
                </w:p>
              </w:tc>
              <w:tc>
                <w:tcPr>
                  <w:tcW w:w="4394" w:type="dxa"/>
                </w:tcPr>
                <w:p w14:paraId="4F3E0F05" w14:textId="77777777" w:rsidR="00CA42EB" w:rsidRDefault="00CA42EB" w:rsidP="002E5B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  <w:tc>
                <w:tcPr>
                  <w:tcW w:w="2580" w:type="dxa"/>
                </w:tcPr>
                <w:p w14:paraId="1AD316A0" w14:textId="77777777" w:rsidR="00CA42EB" w:rsidRDefault="00CA42EB" w:rsidP="002E5B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Used technologies</w:t>
                  </w:r>
                </w:p>
              </w:tc>
            </w:tr>
            <w:tr w:rsidR="00CA42EB" w14:paraId="29187DF0" w14:textId="77777777" w:rsidTr="002E5B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39CE883D" w14:textId="77777777" w:rsidR="00CA42EB" w:rsidRPr="00636C62" w:rsidRDefault="00CA42EB" w:rsidP="002E5BCC">
                  <w:r w:rsidRPr="00636C62">
                    <w:t>iDovoz.sk</w:t>
                  </w:r>
                </w:p>
              </w:tc>
              <w:tc>
                <w:tcPr>
                  <w:tcW w:w="4394" w:type="dxa"/>
                </w:tcPr>
                <w:p w14:paraId="434D65D9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Development of new functionalities</w:t>
                  </w:r>
                </w:p>
                <w:p w14:paraId="0B491FEF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Bug fixing</w:t>
                  </w:r>
                </w:p>
                <w:p w14:paraId="0F5ACF19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Database management</w:t>
                  </w:r>
                </w:p>
              </w:tc>
              <w:tc>
                <w:tcPr>
                  <w:tcW w:w="2580" w:type="dxa"/>
                </w:tcPr>
                <w:p w14:paraId="29C79932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ASP.NET MVC 5</w:t>
                  </w:r>
                </w:p>
                <w:p w14:paraId="694CE5F5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SQL Server Management Studio</w:t>
                  </w:r>
                </w:p>
                <w:p w14:paraId="461EDD31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CA42EB" w14:paraId="35B6BBAC" w14:textId="77777777" w:rsidTr="002E5B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2BA43190" w14:textId="77777777" w:rsidR="00CA42EB" w:rsidRDefault="00CA42EB" w:rsidP="002E5BCC">
                  <w:r>
                    <w:t xml:space="preserve">Heineken </w:t>
                  </w:r>
                </w:p>
              </w:tc>
              <w:tc>
                <w:tcPr>
                  <w:tcW w:w="4394" w:type="dxa"/>
                </w:tcPr>
                <w:p w14:paraId="550E1ED4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CRM system administration</w:t>
                  </w:r>
                </w:p>
                <w:p w14:paraId="19C189BA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JavaScript modifications</w:t>
                  </w:r>
                </w:p>
                <w:p w14:paraId="30CD6ED3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Database management, creating procedures and jobs</w:t>
                  </w:r>
                </w:p>
              </w:tc>
              <w:tc>
                <w:tcPr>
                  <w:tcW w:w="2580" w:type="dxa"/>
                </w:tcPr>
                <w:p w14:paraId="54216EB7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CRM Online</w:t>
                  </w:r>
                </w:p>
                <w:p w14:paraId="21A1490F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JavaScript</w:t>
                  </w:r>
                </w:p>
                <w:p w14:paraId="437C917A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SQL Server Management Studio</w:t>
                  </w:r>
                </w:p>
                <w:p w14:paraId="1CE5C4AC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CA42EB" w14:paraId="01304310" w14:textId="77777777" w:rsidTr="002E5B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3E4A905F" w14:textId="77777777" w:rsidR="00CA42EB" w:rsidRDefault="00CA42EB" w:rsidP="002E5BCC">
                  <w:r>
                    <w:t>Tipos</w:t>
                  </w:r>
                </w:p>
              </w:tc>
              <w:tc>
                <w:tcPr>
                  <w:tcW w:w="4394" w:type="dxa"/>
                </w:tcPr>
                <w:p w14:paraId="4D917303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Modifications and fixes of a .NET CMS system</w:t>
                  </w:r>
                </w:p>
              </w:tc>
              <w:tc>
                <w:tcPr>
                  <w:tcW w:w="2580" w:type="dxa"/>
                </w:tcPr>
                <w:p w14:paraId="5FF62682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.NET</w:t>
                  </w:r>
                </w:p>
              </w:tc>
            </w:tr>
            <w:tr w:rsidR="00CA42EB" w14:paraId="1A64FF9D" w14:textId="77777777" w:rsidTr="002E5B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33897DA0" w14:textId="77777777" w:rsidR="00CA42EB" w:rsidRDefault="00CA42EB" w:rsidP="002E5BCC">
                  <w:r>
                    <w:lastRenderedPageBreak/>
                    <w:t>ČSOB</w:t>
                  </w:r>
                </w:p>
              </w:tc>
              <w:tc>
                <w:tcPr>
                  <w:tcW w:w="4394" w:type="dxa"/>
                </w:tcPr>
                <w:p w14:paraId="3CA54189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plugins for Dynamics CRM</w:t>
                  </w:r>
                </w:p>
                <w:p w14:paraId="2AD00504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Creation of SSIS mappings</w:t>
                  </w:r>
                </w:p>
                <w:p w14:paraId="095D3D54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FrontEnd scripts</w:t>
                  </w:r>
                </w:p>
              </w:tc>
              <w:tc>
                <w:tcPr>
                  <w:tcW w:w="2580" w:type="dxa"/>
                </w:tcPr>
                <w:p w14:paraId="59066EF2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.NET</w:t>
                  </w:r>
                </w:p>
                <w:p w14:paraId="66DB12ED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D553F">
                    <w:t>Microsoft Dynamics 365</w:t>
                  </w:r>
                </w:p>
                <w:p w14:paraId="7D720634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Typescript</w:t>
                  </w:r>
                </w:p>
              </w:tc>
            </w:tr>
            <w:tr w:rsidR="00CA42EB" w14:paraId="3864AED8" w14:textId="77777777" w:rsidTr="002E5B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2FAEF44A" w14:textId="77777777" w:rsidR="00CA42EB" w:rsidRDefault="00CA42EB" w:rsidP="002E5BCC">
                  <w:r>
                    <w:t>HB Reavis</w:t>
                  </w:r>
                </w:p>
              </w:tc>
              <w:tc>
                <w:tcPr>
                  <w:tcW w:w="4394" w:type="dxa"/>
                </w:tcPr>
                <w:p w14:paraId="65DE94F2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  <w:p w14:paraId="2704EE7E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Fields and Forms modifications</w:t>
                  </w:r>
                </w:p>
                <w:p w14:paraId="033E24CE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Implementation of computational algorithms</w:t>
                  </w:r>
                </w:p>
              </w:tc>
              <w:tc>
                <w:tcPr>
                  <w:tcW w:w="2580" w:type="dxa"/>
                </w:tcPr>
                <w:p w14:paraId="02169BD3" w14:textId="77777777" w:rsidR="00CA42EB" w:rsidRDefault="00CA42EB" w:rsidP="002E5B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Dynamics CRM 2016</w:t>
                  </w:r>
                </w:p>
              </w:tc>
            </w:tr>
            <w:tr w:rsidR="00CA42EB" w14:paraId="288C4B8D" w14:textId="77777777" w:rsidTr="002E5B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09945FFF" w14:textId="77777777" w:rsidR="00CA42EB" w:rsidRDefault="00CA42EB" w:rsidP="002E5BCC">
                  <w:r>
                    <w:t>Orange</w:t>
                  </w:r>
                </w:p>
              </w:tc>
              <w:tc>
                <w:tcPr>
                  <w:tcW w:w="4394" w:type="dxa"/>
                </w:tcPr>
                <w:p w14:paraId="1C336912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CRM system maintenance</w:t>
                  </w:r>
                </w:p>
              </w:tc>
              <w:tc>
                <w:tcPr>
                  <w:tcW w:w="2580" w:type="dxa"/>
                </w:tcPr>
                <w:p w14:paraId="7B528A30" w14:textId="77777777" w:rsidR="00CA42EB" w:rsidRDefault="00CA42EB" w:rsidP="002E5B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Microsoft Dynamics 365</w:t>
                  </w:r>
                </w:p>
              </w:tc>
            </w:tr>
          </w:tbl>
          <w:p w14:paraId="293B1A4B" w14:textId="77777777" w:rsidR="00CA42EB" w:rsidRDefault="00CA42EB" w:rsidP="002E5BCC"/>
        </w:tc>
      </w:tr>
      <w:tr w:rsidR="00F61DF9" w:rsidRPr="00CF1A49" w14:paraId="7E358F04" w14:textId="77777777" w:rsidTr="00A22BA1">
        <w:tc>
          <w:tcPr>
            <w:tcW w:w="9290" w:type="dxa"/>
            <w:tcMar>
              <w:top w:w="216" w:type="dxa"/>
            </w:tcMar>
          </w:tcPr>
          <w:p w14:paraId="2F04875F" w14:textId="799FD243" w:rsidR="00F61DF9" w:rsidRPr="00CF1A49" w:rsidRDefault="00721737" w:rsidP="00F61DF9">
            <w:pPr>
              <w:pStyle w:val="Heading3"/>
              <w:contextualSpacing w:val="0"/>
              <w:outlineLvl w:val="2"/>
            </w:pPr>
            <w:r>
              <w:lastRenderedPageBreak/>
              <w:t>06/2019</w:t>
            </w:r>
            <w:r w:rsidR="00CA42EB">
              <w:t xml:space="preserve"> - PRESENT</w:t>
            </w:r>
          </w:p>
          <w:p w14:paraId="5BCA161C" w14:textId="6DA6714E" w:rsidR="00F61DF9" w:rsidRPr="00CF1A49" w:rsidRDefault="00601C1E" w:rsidP="00F61DF9">
            <w:pPr>
              <w:pStyle w:val="Heading2"/>
              <w:contextualSpacing w:val="0"/>
              <w:outlineLvl w:val="1"/>
            </w:pPr>
            <w:r>
              <w:t>Developer</w:t>
            </w:r>
            <w:r w:rsidR="00F61DF9" w:rsidRPr="00CF1A49">
              <w:t xml:space="preserve">, </w:t>
            </w:r>
            <w:r w:rsidRPr="00601C1E">
              <w:rPr>
                <w:rStyle w:val="SubtleReference"/>
              </w:rPr>
              <w:t>MILLENNIUM, SPOL. S R.O.</w:t>
            </w:r>
          </w:p>
          <w:p w14:paraId="72BF1EC3" w14:textId="23652D53" w:rsidR="00F61DF9" w:rsidRDefault="00CA42EB" w:rsidP="00601C1E">
            <w:r>
              <w:t>FE and BE developer</w:t>
            </w:r>
            <w:r w:rsidR="00601C1E">
              <w:t>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4394"/>
              <w:gridCol w:w="2580"/>
            </w:tblGrid>
            <w:tr w:rsidR="00025521" w14:paraId="4F822340" w14:textId="77777777" w:rsidTr="00ED3B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290C22F1" w14:textId="6F1CB7D6" w:rsidR="00025521" w:rsidRDefault="006B1EAE" w:rsidP="00025521">
                  <w:pPr>
                    <w:jc w:val="center"/>
                  </w:pPr>
                  <w:r>
                    <w:t>Client</w:t>
                  </w:r>
                </w:p>
              </w:tc>
              <w:tc>
                <w:tcPr>
                  <w:tcW w:w="4394" w:type="dxa"/>
                </w:tcPr>
                <w:p w14:paraId="51A53404" w14:textId="166FF1D2" w:rsidR="00025521" w:rsidRDefault="00721737" w:rsidP="0002552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  <w:tc>
                <w:tcPr>
                  <w:tcW w:w="2580" w:type="dxa"/>
                </w:tcPr>
                <w:p w14:paraId="49C96DB2" w14:textId="48D8838F" w:rsidR="00025521" w:rsidRDefault="00721737" w:rsidP="0002552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Used technologies</w:t>
                  </w:r>
                </w:p>
              </w:tc>
            </w:tr>
            <w:tr w:rsidR="00025521" w14:paraId="0846C978" w14:textId="77777777" w:rsidTr="00ED3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78953E6E" w14:textId="77777777" w:rsidR="00025521" w:rsidRDefault="00025521" w:rsidP="00025521">
                  <w:r>
                    <w:t xml:space="preserve">Heineken </w:t>
                  </w:r>
                </w:p>
              </w:tc>
              <w:tc>
                <w:tcPr>
                  <w:tcW w:w="4394" w:type="dxa"/>
                </w:tcPr>
                <w:p w14:paraId="55A3840D" w14:textId="77777777" w:rsidR="006B1EAE" w:rsidRDefault="006B1EAE" w:rsidP="006B1E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CRM system administration</w:t>
                  </w:r>
                </w:p>
                <w:p w14:paraId="43A7BB4A" w14:textId="710C3B35" w:rsidR="00025521" w:rsidRDefault="00CA42EB" w:rsidP="006B1E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Created internal procurement e-shop</w:t>
                  </w:r>
                </w:p>
              </w:tc>
              <w:tc>
                <w:tcPr>
                  <w:tcW w:w="2580" w:type="dxa"/>
                </w:tcPr>
                <w:p w14:paraId="14C8DB3B" w14:textId="77777777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CRM Online</w:t>
                  </w:r>
                </w:p>
                <w:p w14:paraId="788F15A3" w14:textId="7D48616D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Java</w:t>
                  </w:r>
                  <w:r w:rsidR="006B1EAE">
                    <w:t>S</w:t>
                  </w:r>
                  <w:r>
                    <w:t>cript</w:t>
                  </w:r>
                </w:p>
                <w:p w14:paraId="5CCE987E" w14:textId="6FD0973D" w:rsidR="00CA42EB" w:rsidRDefault="00CA42EB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React, Redux</w:t>
                  </w:r>
                </w:p>
                <w:p w14:paraId="45FF5037" w14:textId="67B9376F" w:rsidR="00CA42EB" w:rsidRDefault="00CA42EB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Webpack</w:t>
                  </w:r>
                </w:p>
                <w:p w14:paraId="243DF8B1" w14:textId="2F97A354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Management Studio</w:t>
                  </w:r>
                </w:p>
                <w:p w14:paraId="787A561F" w14:textId="77777777" w:rsidR="00025521" w:rsidRDefault="00025521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MSSQL</w:t>
                  </w:r>
                </w:p>
              </w:tc>
            </w:tr>
            <w:tr w:rsidR="00025521" w14:paraId="5699AC9C" w14:textId="77777777" w:rsidTr="00ED3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454D3DA3" w14:textId="77777777" w:rsidR="00025521" w:rsidRDefault="002D553F" w:rsidP="00025521">
                  <w:r>
                    <w:t>ČSOB</w:t>
                  </w:r>
                </w:p>
              </w:tc>
              <w:tc>
                <w:tcPr>
                  <w:tcW w:w="4394" w:type="dxa"/>
                </w:tcPr>
                <w:p w14:paraId="48DF7982" w14:textId="77777777" w:rsidR="002D553F" w:rsidRDefault="00CA42EB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new web application</w:t>
                  </w:r>
                </w:p>
                <w:p w14:paraId="714DF56A" w14:textId="77777777" w:rsidR="00CA42EB" w:rsidRDefault="00CA42EB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Refactor of existing web app</w:t>
                  </w:r>
                </w:p>
                <w:p w14:paraId="69FFBE6A" w14:textId="17549F3F" w:rsidR="00CA42EB" w:rsidRDefault="00DB6183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Creating of new CRM webresources</w:t>
                  </w:r>
                </w:p>
              </w:tc>
              <w:tc>
                <w:tcPr>
                  <w:tcW w:w="2580" w:type="dxa"/>
                </w:tcPr>
                <w:p w14:paraId="1338E4D1" w14:textId="77777777" w:rsidR="00025521" w:rsidRDefault="00025521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.NET</w:t>
                  </w:r>
                </w:p>
                <w:p w14:paraId="08AEE685" w14:textId="77777777" w:rsidR="002D553F" w:rsidRDefault="002D553F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D553F">
                    <w:t>Microsoft Dynamics 365</w:t>
                  </w:r>
                </w:p>
                <w:p w14:paraId="0B9F2202" w14:textId="77777777" w:rsidR="002D553F" w:rsidRDefault="002D553F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Typescript</w:t>
                  </w:r>
                </w:p>
                <w:p w14:paraId="38CE1F75" w14:textId="7C723CB6" w:rsidR="00CA42EB" w:rsidRDefault="00CA42EB" w:rsidP="000255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React</w:t>
                  </w:r>
                </w:p>
              </w:tc>
            </w:tr>
            <w:tr w:rsidR="00025521" w14:paraId="20C07CD3" w14:textId="77777777" w:rsidTr="00ED3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607FC618" w14:textId="3AE22B41" w:rsidR="00025521" w:rsidRDefault="00CA42EB" w:rsidP="00025521">
                  <w:r>
                    <w:t>Grant Management</w:t>
                  </w:r>
                </w:p>
              </w:tc>
              <w:tc>
                <w:tcPr>
                  <w:tcW w:w="4394" w:type="dxa"/>
                </w:tcPr>
                <w:p w14:paraId="3F3C4E56" w14:textId="74A2D5B1" w:rsidR="00025521" w:rsidRDefault="00CA42EB" w:rsidP="00ED3B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Development of new web application</w:t>
                  </w:r>
                </w:p>
              </w:tc>
              <w:tc>
                <w:tcPr>
                  <w:tcW w:w="2580" w:type="dxa"/>
                </w:tcPr>
                <w:p w14:paraId="2C366A84" w14:textId="77777777" w:rsidR="00025521" w:rsidRDefault="00CA42EB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Microsoft Sharepoint</w:t>
                  </w:r>
                </w:p>
                <w:p w14:paraId="07960167" w14:textId="316CC1C6" w:rsidR="00CA42EB" w:rsidRDefault="00CA42EB" w:rsidP="0002552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React</w:t>
                  </w:r>
                </w:p>
              </w:tc>
            </w:tr>
            <w:tr w:rsidR="00CA42EB" w14:paraId="284F5D87" w14:textId="77777777" w:rsidTr="00ED3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0" w:type="dxa"/>
                </w:tcPr>
                <w:p w14:paraId="13816B2B" w14:textId="510A0332" w:rsidR="00CA42EB" w:rsidRDefault="00CA42EB" w:rsidP="00CA42EB">
                  <w:r>
                    <w:t>Tipos</w:t>
                  </w:r>
                </w:p>
              </w:tc>
              <w:tc>
                <w:tcPr>
                  <w:tcW w:w="4394" w:type="dxa"/>
                </w:tcPr>
                <w:p w14:paraId="24B7DF3A" w14:textId="77777777" w:rsidR="00CA42EB" w:rsidRDefault="00CA42EB" w:rsidP="00CA42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Modifications and fixes of a .NET CMS system</w:t>
                  </w:r>
                </w:p>
                <w:p w14:paraId="66F91328" w14:textId="15B740E7" w:rsidR="00CA42EB" w:rsidRDefault="00CA42EB" w:rsidP="00CA42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Development of new functionalities</w:t>
                  </w:r>
                </w:p>
              </w:tc>
              <w:tc>
                <w:tcPr>
                  <w:tcW w:w="2580" w:type="dxa"/>
                </w:tcPr>
                <w:p w14:paraId="0FA1BF26" w14:textId="0F40A52A" w:rsidR="00CA42EB" w:rsidRDefault="00CA42EB" w:rsidP="00CA42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.NET</w:t>
                  </w:r>
                </w:p>
                <w:p w14:paraId="7C60CAC2" w14:textId="1E326D8F" w:rsidR="00CA42EB" w:rsidRDefault="00CA42EB" w:rsidP="00CA42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7C3D100" w14:textId="77777777" w:rsidR="00025521" w:rsidRDefault="00025521" w:rsidP="00601C1E"/>
        </w:tc>
      </w:tr>
    </w:tbl>
    <w:p w14:paraId="67BC781F" w14:textId="6C8391CB" w:rsidR="00A22BA1" w:rsidRPr="00CF1A49" w:rsidRDefault="00CA42EB" w:rsidP="00A22BA1">
      <w:pPr>
        <w:pStyle w:val="Heading1"/>
      </w:pPr>
      <w:r>
        <w:t>Own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22BA1" w:rsidRPr="00CF1A49" w14:paraId="17CF5F23" w14:textId="77777777" w:rsidTr="00C57406">
        <w:tc>
          <w:tcPr>
            <w:tcW w:w="9355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62"/>
              <w:gridCol w:w="3544"/>
              <w:gridCol w:w="2998"/>
            </w:tblGrid>
            <w:tr w:rsidR="00A22BA1" w14:paraId="420088F4" w14:textId="77777777" w:rsidTr="00753A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44593E37" w14:textId="338BD742" w:rsidR="00A22BA1" w:rsidRDefault="00116716" w:rsidP="00C57406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3544" w:type="dxa"/>
                </w:tcPr>
                <w:p w14:paraId="2EB48E9C" w14:textId="213D1C02" w:rsidR="00A22BA1" w:rsidRDefault="00116716" w:rsidP="00C5740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  <w:tc>
                <w:tcPr>
                  <w:tcW w:w="2998" w:type="dxa"/>
                </w:tcPr>
                <w:p w14:paraId="5FCFCD36" w14:textId="4459FAE3" w:rsidR="00A22BA1" w:rsidRDefault="00505EFA" w:rsidP="00C5740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Used technologies</w:t>
                  </w:r>
                </w:p>
              </w:tc>
            </w:tr>
            <w:tr w:rsidR="00A22BA1" w14:paraId="7109AE2F" w14:textId="77777777" w:rsidTr="00753A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2992C78B" w14:textId="77777777" w:rsidR="00A22BA1" w:rsidRPr="00636C62" w:rsidRDefault="00BD207F" w:rsidP="00C57406">
                  <w:hyperlink r:id="rId12" w:history="1">
                    <w:r w:rsidR="00A22BA1" w:rsidRPr="008C3530">
                      <w:rPr>
                        <w:rStyle w:val="Hyperlink"/>
                        <w:b w:val="0"/>
                        <w:bCs w:val="0"/>
                      </w:rPr>
                      <w:t>Gopnik Simulator</w:t>
                    </w:r>
                  </w:hyperlink>
                </w:p>
              </w:tc>
              <w:tc>
                <w:tcPr>
                  <w:tcW w:w="3544" w:type="dxa"/>
                </w:tcPr>
                <w:p w14:paraId="399D1BBE" w14:textId="77777777" w:rsidR="00A22BA1" w:rsidRDefault="00116716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Mobile and PC game</w:t>
                  </w:r>
                </w:p>
                <w:p w14:paraId="7EFDDD3C" w14:textId="5ED24E1A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Idle clicker. You impersonate a Gopnik and try to keep him alive as long as possible.</w:t>
                  </w:r>
                </w:p>
              </w:tc>
              <w:tc>
                <w:tcPr>
                  <w:tcW w:w="2998" w:type="dxa"/>
                </w:tcPr>
                <w:p w14:paraId="6C1D3A69" w14:textId="77777777" w:rsidR="00A22BA1" w:rsidRDefault="00A22BA1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Unity</w:t>
                  </w:r>
                </w:p>
                <w:p w14:paraId="3856B279" w14:textId="77777777" w:rsidR="00A22BA1" w:rsidRDefault="00A22BA1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C#</w:t>
                  </w:r>
                </w:p>
              </w:tc>
            </w:tr>
            <w:tr w:rsidR="00A22BA1" w14:paraId="490A28CA" w14:textId="77777777" w:rsidTr="00753A1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1B6C464D" w14:textId="77777777" w:rsidR="00A22BA1" w:rsidRDefault="00BD207F" w:rsidP="00C57406">
                  <w:hyperlink r:id="rId13" w:history="1">
                    <w:r w:rsidR="00A22BA1" w:rsidRPr="008C3530">
                      <w:rPr>
                        <w:rStyle w:val="Hyperlink"/>
                        <w:b w:val="0"/>
                        <w:bCs w:val="0"/>
                      </w:rPr>
                      <w:t>Reflexify</w:t>
                    </w:r>
                  </w:hyperlink>
                </w:p>
              </w:tc>
              <w:tc>
                <w:tcPr>
                  <w:tcW w:w="3544" w:type="dxa"/>
                </w:tcPr>
                <w:p w14:paraId="1D8CC253" w14:textId="77777777" w:rsidR="00A22BA1" w:rsidRDefault="00505EFA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Mobile game.</w:t>
                  </w:r>
                </w:p>
                <w:p w14:paraId="23D1A9F4" w14:textId="21E328D2" w:rsidR="00505EFA" w:rsidRDefault="00505EFA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Balls comes from top of the screen, you catch them.</w:t>
                  </w:r>
                </w:p>
              </w:tc>
              <w:tc>
                <w:tcPr>
                  <w:tcW w:w="2998" w:type="dxa"/>
                </w:tcPr>
                <w:p w14:paraId="3D71AF09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Unity</w:t>
                  </w:r>
                </w:p>
                <w:p w14:paraId="4D54CB5A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C#</w:t>
                  </w:r>
                </w:p>
              </w:tc>
            </w:tr>
            <w:tr w:rsidR="00A22BA1" w14:paraId="7E49ABCA" w14:textId="77777777" w:rsidTr="00753A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25CBB935" w14:textId="77777777" w:rsidR="00A22BA1" w:rsidRDefault="00BD207F" w:rsidP="00C57406">
                  <w:hyperlink r:id="rId14" w:history="1">
                    <w:r w:rsidR="00A22BA1" w:rsidRPr="008C3530">
                      <w:rPr>
                        <w:rStyle w:val="Hyperlink"/>
                        <w:b w:val="0"/>
                        <w:bCs w:val="0"/>
                      </w:rPr>
                      <w:t>King bot helper</w:t>
                    </w:r>
                  </w:hyperlink>
                </w:p>
              </w:tc>
              <w:tc>
                <w:tcPr>
                  <w:tcW w:w="3544" w:type="dxa"/>
                </w:tcPr>
                <w:p w14:paraId="35739E96" w14:textId="77777777" w:rsidR="00A22BA1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Mobile app</w:t>
                  </w:r>
                </w:p>
                <w:p w14:paraId="138CE858" w14:textId="22A1D4F6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2998" w:type="dxa"/>
                </w:tcPr>
                <w:p w14:paraId="1FBA3364" w14:textId="77777777" w:rsidR="00A22BA1" w:rsidRDefault="00A22BA1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React Native</w:t>
                  </w:r>
                </w:p>
                <w:p w14:paraId="45523861" w14:textId="77777777" w:rsidR="00A22BA1" w:rsidRDefault="00A22BA1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Fetch API</w:t>
                  </w:r>
                </w:p>
              </w:tc>
            </w:tr>
            <w:tr w:rsidR="00A22BA1" w14:paraId="654D9F0C" w14:textId="77777777" w:rsidTr="00753A1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6B505A51" w14:textId="052ABC4F" w:rsidR="00A22BA1" w:rsidRDefault="00BD207F" w:rsidP="00C57406">
                  <w:hyperlink r:id="rId15" w:history="1">
                    <w:r w:rsidR="00A22BA1" w:rsidRPr="00A97412">
                      <w:rPr>
                        <w:rStyle w:val="Hyperlink"/>
                        <w:b w:val="0"/>
                        <w:bCs w:val="0"/>
                      </w:rPr>
                      <w:t>Zomato stack</w:t>
                    </w:r>
                  </w:hyperlink>
                </w:p>
              </w:tc>
              <w:tc>
                <w:tcPr>
                  <w:tcW w:w="3544" w:type="dxa"/>
                </w:tcPr>
                <w:p w14:paraId="04A5D209" w14:textId="6F893CC8" w:rsidR="00A22BA1" w:rsidRDefault="00505EFA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 part application</w:t>
                  </w:r>
                </w:p>
                <w:p w14:paraId="68775971" w14:textId="5835EAF8" w:rsidR="00A22BA1" w:rsidRDefault="00BD207F" w:rsidP="00A22BA1">
                  <w:pPr>
                    <w:pStyle w:val="ListParagraph"/>
                    <w:numPr>
                      <w:ilvl w:val="0"/>
                      <w:numId w:val="1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6" w:history="1">
                    <w:r w:rsidR="00A22BA1" w:rsidRPr="008C3530">
                      <w:rPr>
                        <w:rStyle w:val="Hyperlink"/>
                      </w:rPr>
                      <w:t>Node.js server</w:t>
                    </w:r>
                  </w:hyperlink>
                </w:p>
                <w:p w14:paraId="45AF2A67" w14:textId="189C7F7D" w:rsidR="00A22BA1" w:rsidRDefault="00BD207F" w:rsidP="00A22BA1">
                  <w:pPr>
                    <w:pStyle w:val="ListParagraph"/>
                    <w:numPr>
                      <w:ilvl w:val="0"/>
                      <w:numId w:val="1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7" w:history="1">
                    <w:r w:rsidR="00A22BA1" w:rsidRPr="008C3530">
                      <w:rPr>
                        <w:rStyle w:val="Hyperlink"/>
                      </w:rPr>
                      <w:t>Fetch Node App</w:t>
                    </w:r>
                  </w:hyperlink>
                </w:p>
                <w:p w14:paraId="6BFA8FE6" w14:textId="34219A3B" w:rsidR="00A22BA1" w:rsidRDefault="00BD207F" w:rsidP="00A22BA1">
                  <w:pPr>
                    <w:pStyle w:val="ListParagraph"/>
                    <w:numPr>
                      <w:ilvl w:val="0"/>
                      <w:numId w:val="1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8" w:history="1">
                    <w:r w:rsidR="00A22BA1" w:rsidRPr="008C3530">
                      <w:rPr>
                        <w:rStyle w:val="Hyperlink"/>
                      </w:rPr>
                      <w:t>Mobile App</w:t>
                    </w:r>
                  </w:hyperlink>
                </w:p>
              </w:tc>
              <w:tc>
                <w:tcPr>
                  <w:tcW w:w="2998" w:type="dxa"/>
                </w:tcPr>
                <w:p w14:paraId="066F6CA2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Node.js</w:t>
                  </w:r>
                </w:p>
                <w:p w14:paraId="7BA742E9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React Native</w:t>
                  </w:r>
                </w:p>
                <w:p w14:paraId="5ABEF076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Express.js</w:t>
                  </w:r>
                </w:p>
                <w:p w14:paraId="6A1BB69B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MongoDB</w:t>
                  </w:r>
                </w:p>
                <w:p w14:paraId="44394D0C" w14:textId="77777777" w:rsidR="00A22BA1" w:rsidRDefault="00A22BA1" w:rsidP="00C574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Fetch API</w:t>
                  </w:r>
                </w:p>
              </w:tc>
            </w:tr>
            <w:tr w:rsidR="00CA42EB" w14:paraId="5C04253C" w14:textId="77777777" w:rsidTr="00753A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2" w:type="dxa"/>
                </w:tcPr>
                <w:p w14:paraId="57A9386D" w14:textId="6B981A2A" w:rsidR="00CA42EB" w:rsidRDefault="00BD207F" w:rsidP="00C57406">
                  <w:hyperlink r:id="rId19" w:history="1">
                    <w:r w:rsidR="00CA42EB" w:rsidRPr="00CA42EB">
                      <w:rPr>
                        <w:rStyle w:val="Hyperlink"/>
                        <w:b w:val="0"/>
                        <w:bCs w:val="0"/>
                      </w:rPr>
                      <w:t>CWAAS</w:t>
                    </w:r>
                  </w:hyperlink>
                </w:p>
              </w:tc>
              <w:tc>
                <w:tcPr>
                  <w:tcW w:w="3544" w:type="dxa"/>
                </w:tcPr>
                <w:p w14:paraId="69411902" w14:textId="77777777" w:rsidR="00CA42EB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Web app</w:t>
                  </w:r>
                </w:p>
                <w:p w14:paraId="11E6900E" w14:textId="7A82623E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Keep track of the shows you are currently watching. Do not miss a new episode.</w:t>
                  </w:r>
                </w:p>
              </w:tc>
              <w:tc>
                <w:tcPr>
                  <w:tcW w:w="2998" w:type="dxa"/>
                </w:tcPr>
                <w:p w14:paraId="5AF5872C" w14:textId="49081CA2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MongoDB</w:t>
                  </w:r>
                </w:p>
                <w:p w14:paraId="339046E9" w14:textId="77777777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Express.js</w:t>
                  </w:r>
                </w:p>
                <w:p w14:paraId="59056B36" w14:textId="4DDEEF95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React, Redux</w:t>
                  </w:r>
                </w:p>
                <w:p w14:paraId="5531367C" w14:textId="1B3DA419" w:rsidR="00505EFA" w:rsidRDefault="00505EFA" w:rsidP="00C574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Node.js</w:t>
                  </w:r>
                </w:p>
              </w:tc>
            </w:tr>
          </w:tbl>
          <w:p w14:paraId="6DDB7975" w14:textId="77777777" w:rsidR="00A22BA1" w:rsidRPr="00CF1A49" w:rsidRDefault="00A22BA1" w:rsidP="00C57406">
            <w:pPr>
              <w:contextualSpacing w:val="0"/>
            </w:pPr>
          </w:p>
        </w:tc>
      </w:tr>
    </w:tbl>
    <w:p w14:paraId="09818F45" w14:textId="4A84236E" w:rsidR="00DA59AA" w:rsidRPr="00CF1A49" w:rsidRDefault="00505EFA" w:rsidP="0097790C">
      <w:pPr>
        <w:pStyle w:val="Heading1"/>
      </w:pPr>
      <w:r>
        <w:lastRenderedPageBreak/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270771D" w14:textId="77777777" w:rsidTr="00D66A52">
        <w:tc>
          <w:tcPr>
            <w:tcW w:w="9355" w:type="dxa"/>
          </w:tcPr>
          <w:p w14:paraId="4A61FD78" w14:textId="77777777" w:rsidR="001D0BF1" w:rsidRPr="00CF1A49" w:rsidRDefault="00601C1E" w:rsidP="001D0BF1">
            <w:pPr>
              <w:pStyle w:val="Heading3"/>
              <w:contextualSpacing w:val="0"/>
              <w:outlineLvl w:val="2"/>
            </w:pPr>
            <w:r>
              <w:t>2006</w:t>
            </w:r>
            <w:r w:rsidR="001D0BF1" w:rsidRPr="00CF1A49">
              <w:t xml:space="preserve"> </w:t>
            </w:r>
            <w:r>
              <w:t>- 2014</w:t>
            </w:r>
          </w:p>
          <w:p w14:paraId="2C45AF4C" w14:textId="77777777" w:rsidR="00601C1E" w:rsidRPr="00601C1E" w:rsidRDefault="00601C1E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601C1E">
              <w:rPr>
                <w:rStyle w:val="SubtleReference"/>
              </w:rPr>
              <w:t>Gymnázium Milana Rúfusa</w:t>
            </w:r>
          </w:p>
          <w:p w14:paraId="0862D420" w14:textId="3B32BD4B" w:rsidR="007538DC" w:rsidRPr="00CF1A49" w:rsidRDefault="00505EFA" w:rsidP="007538DC">
            <w:pPr>
              <w:contextualSpacing w:val="0"/>
            </w:pPr>
            <w:r>
              <w:t>Foreign languages</w:t>
            </w:r>
            <w:r w:rsidR="00601C1E">
              <w:t>.</w:t>
            </w:r>
          </w:p>
        </w:tc>
      </w:tr>
      <w:tr w:rsidR="00F61DF9" w:rsidRPr="00CF1A49" w14:paraId="19BC9CB7" w14:textId="77777777" w:rsidTr="00F61DF9">
        <w:tc>
          <w:tcPr>
            <w:tcW w:w="9355" w:type="dxa"/>
            <w:tcMar>
              <w:top w:w="216" w:type="dxa"/>
            </w:tcMar>
          </w:tcPr>
          <w:p w14:paraId="3F9662CF" w14:textId="77777777" w:rsidR="00F61DF9" w:rsidRPr="00CF1A49" w:rsidRDefault="00601C1E" w:rsidP="00F61DF9">
            <w:pPr>
              <w:pStyle w:val="Heading3"/>
              <w:contextualSpacing w:val="0"/>
              <w:outlineLvl w:val="2"/>
            </w:pPr>
            <w:r>
              <w:t>2014 – 2016</w:t>
            </w:r>
          </w:p>
          <w:p w14:paraId="07597FC9" w14:textId="77777777" w:rsidR="00D16305" w:rsidRDefault="00D16305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Slovenská technická univerzita</w:t>
            </w:r>
          </w:p>
          <w:p w14:paraId="0F87FAAB" w14:textId="77777777" w:rsidR="00F61DF9" w:rsidRPr="00CF1A49" w:rsidRDefault="00601C1E" w:rsidP="00F61DF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Fakulta informatiky a informačných technológií</w:t>
            </w:r>
          </w:p>
          <w:p w14:paraId="6EA831E2" w14:textId="60F08357" w:rsidR="00F61DF9" w:rsidRDefault="00505EFA" w:rsidP="00F61DF9">
            <w:r>
              <w:t>Information technologies</w:t>
            </w:r>
          </w:p>
          <w:p w14:paraId="458E9B0B" w14:textId="77777777" w:rsidR="00D16305" w:rsidRDefault="00D16305" w:rsidP="00F61DF9"/>
          <w:p w14:paraId="0ADEDD3A" w14:textId="77777777" w:rsidR="00D16305" w:rsidRPr="00CF1A49" w:rsidRDefault="00D16305" w:rsidP="00D16305">
            <w:pPr>
              <w:pStyle w:val="Heading3"/>
              <w:contextualSpacing w:val="0"/>
              <w:outlineLvl w:val="2"/>
            </w:pPr>
            <w:r>
              <w:t>2016 – 20118</w:t>
            </w:r>
          </w:p>
          <w:p w14:paraId="22D9A096" w14:textId="77777777" w:rsidR="00D16305" w:rsidRPr="00CF1A49" w:rsidRDefault="00D16305" w:rsidP="00D16305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Ekonomická univerzita v bratislave</w:t>
            </w:r>
          </w:p>
          <w:p w14:paraId="11F25BE8" w14:textId="489251F0" w:rsidR="00D16305" w:rsidRDefault="00505EFA" w:rsidP="00D16305">
            <w:r>
              <w:t>Economy informatics</w:t>
            </w:r>
          </w:p>
        </w:tc>
      </w:tr>
    </w:tbl>
    <w:p w14:paraId="7CD29FEF" w14:textId="18E5ABDF" w:rsidR="002F427B" w:rsidRDefault="00F24F01" w:rsidP="00486277">
      <w:pPr>
        <w:pStyle w:val="Heading1"/>
      </w:pPr>
      <w:r>
        <w:t>skills</w:t>
      </w:r>
      <w:r w:rsidR="002F427B">
        <w:t>– Administr</w:t>
      </w:r>
      <w:r>
        <w:t>a</w:t>
      </w:r>
      <w:r w:rsidR="002F427B">
        <w:t>tor</w:t>
      </w:r>
    </w:p>
    <w:p w14:paraId="374E95FA" w14:textId="40F901E4" w:rsidR="002F427B" w:rsidRDefault="002F427B" w:rsidP="002F427B">
      <w:pPr>
        <w:pStyle w:val="ListBullet"/>
      </w:pPr>
      <w:r>
        <w:t xml:space="preserve">UNIX/Linux – </w:t>
      </w:r>
      <w:r w:rsidR="00505EFA">
        <w:t>advanced</w:t>
      </w:r>
    </w:p>
    <w:p w14:paraId="5CDC5EED" w14:textId="77777777" w:rsidR="002F427B" w:rsidRDefault="002F427B" w:rsidP="002F427B">
      <w:pPr>
        <w:pStyle w:val="ListBullet"/>
      </w:pPr>
      <w:r>
        <w:t>Microsoft Dynamics CRM – expert</w:t>
      </w:r>
    </w:p>
    <w:p w14:paraId="0D329267" w14:textId="1C6A9C40" w:rsidR="002F427B" w:rsidRPr="006E1507" w:rsidRDefault="00542212" w:rsidP="002F427B">
      <w:pPr>
        <w:pStyle w:val="ListBullet"/>
      </w:pPr>
      <w:r>
        <w:t>Windows server</w:t>
      </w:r>
      <w:r w:rsidR="00505EFA">
        <w:t xml:space="preserve"> administration</w:t>
      </w:r>
      <w:r>
        <w:t xml:space="preserve"> - </w:t>
      </w:r>
      <w:r w:rsidR="00505EFA">
        <w:t>advanced</w:t>
      </w:r>
    </w:p>
    <w:p w14:paraId="682726E6" w14:textId="1A9C8644" w:rsidR="002F427B" w:rsidRPr="00CF1A49" w:rsidRDefault="00F24F01" w:rsidP="00486277">
      <w:pPr>
        <w:pStyle w:val="Heading1"/>
      </w:pPr>
      <w:r>
        <w:t>skills</w:t>
      </w:r>
      <w:r w:rsidR="002F427B">
        <w:t xml:space="preserve"> - </w:t>
      </w:r>
      <w:r>
        <w:t>developer</w:t>
      </w:r>
    </w:p>
    <w:tbl>
      <w:tblPr>
        <w:tblStyle w:val="TableGrid"/>
        <w:tblW w:w="22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281"/>
      </w:tblGrid>
      <w:tr w:rsidR="00601C1E" w:rsidRPr="006E1507" w14:paraId="4CD0493A" w14:textId="77777777" w:rsidTr="00601C1E">
        <w:trPr>
          <w:trHeight w:val="1098"/>
        </w:trPr>
        <w:tc>
          <w:tcPr>
            <w:tcW w:w="4281" w:type="dxa"/>
          </w:tcPr>
          <w:p w14:paraId="410C2936" w14:textId="4375BE42" w:rsidR="002F427B" w:rsidRDefault="002F427B" w:rsidP="002F427B">
            <w:pPr>
              <w:pStyle w:val="ListBullet"/>
              <w:contextualSpacing w:val="0"/>
            </w:pPr>
            <w:r>
              <w:t xml:space="preserve">C# - </w:t>
            </w:r>
            <w:r w:rsidRPr="00505EFA">
              <w:rPr>
                <w:vanish/>
              </w:rPr>
              <w:t>pokročilý</w:t>
            </w:r>
            <w:r w:rsidR="000C16C3">
              <w:t>advanced</w:t>
            </w:r>
          </w:p>
          <w:p w14:paraId="0A95C66D" w14:textId="1DB7F79F" w:rsidR="002F427B" w:rsidRDefault="002F427B" w:rsidP="002F427B">
            <w:pPr>
              <w:pStyle w:val="ListBullet"/>
              <w:contextualSpacing w:val="0"/>
            </w:pPr>
            <w:r>
              <w:t xml:space="preserve">ASP.NET – </w:t>
            </w:r>
            <w:r w:rsidR="00505EFA">
              <w:t>advanced</w:t>
            </w:r>
          </w:p>
          <w:p w14:paraId="2EE9F3DA" w14:textId="0D3738A0" w:rsidR="009E6BFE" w:rsidRDefault="009E6BFE" w:rsidP="009E6BFE">
            <w:pPr>
              <w:pStyle w:val="ListBullet"/>
              <w:contextualSpacing w:val="0"/>
            </w:pPr>
            <w:r>
              <w:t xml:space="preserve">Unity 3D - </w:t>
            </w:r>
            <w:r w:rsidR="00505EFA">
              <w:t>advanced</w:t>
            </w:r>
          </w:p>
          <w:p w14:paraId="603CCB22" w14:textId="56B7EC87" w:rsidR="009E6BFE" w:rsidRDefault="009E6BFE" w:rsidP="006E1507">
            <w:pPr>
              <w:pStyle w:val="ListBullet"/>
              <w:contextualSpacing w:val="0"/>
            </w:pPr>
            <w:r>
              <w:t xml:space="preserve">MSSQL – </w:t>
            </w:r>
            <w:r w:rsidR="00505EFA">
              <w:t>advanced</w:t>
            </w:r>
          </w:p>
          <w:p w14:paraId="1749C87F" w14:textId="5650176C" w:rsidR="009E6BFE" w:rsidRDefault="009E6BFE" w:rsidP="006E1507">
            <w:pPr>
              <w:pStyle w:val="ListBullet"/>
              <w:contextualSpacing w:val="0"/>
            </w:pPr>
            <w:r>
              <w:t xml:space="preserve">Visual Studio – </w:t>
            </w:r>
            <w:r w:rsidR="00505EFA">
              <w:t>advanced</w:t>
            </w:r>
          </w:p>
          <w:p w14:paraId="049D6E42" w14:textId="55869F47" w:rsidR="009E6BFE" w:rsidRDefault="009E6BFE" w:rsidP="006E1507">
            <w:pPr>
              <w:pStyle w:val="ListBullet"/>
              <w:contextualSpacing w:val="0"/>
            </w:pPr>
            <w:r>
              <w:t xml:space="preserve">SSMS – </w:t>
            </w:r>
            <w:r w:rsidR="00505EFA">
              <w:t>advanced</w:t>
            </w:r>
          </w:p>
          <w:p w14:paraId="269B7D58" w14:textId="1A45D90B" w:rsidR="009E6BFE" w:rsidRDefault="009E6BFE" w:rsidP="006E1507">
            <w:pPr>
              <w:pStyle w:val="ListBullet"/>
              <w:contextualSpacing w:val="0"/>
            </w:pPr>
            <w:r>
              <w:t xml:space="preserve">MongoDB – </w:t>
            </w:r>
            <w:r w:rsidR="00505EFA">
              <w:t>advanced</w:t>
            </w:r>
          </w:p>
          <w:p w14:paraId="3624689E" w14:textId="4DFC6AA4" w:rsidR="009E6BFE" w:rsidRDefault="009E6BFE" w:rsidP="006E1507">
            <w:pPr>
              <w:pStyle w:val="ListBullet"/>
              <w:contextualSpacing w:val="0"/>
            </w:pPr>
            <w:r>
              <w:t xml:space="preserve">Express.js - </w:t>
            </w:r>
            <w:r w:rsidR="00183D36">
              <w:t>intermediate</w:t>
            </w:r>
          </w:p>
          <w:p w14:paraId="2DCE5276" w14:textId="6D36B75A" w:rsidR="009E6BFE" w:rsidRDefault="009E6BFE" w:rsidP="006E1507">
            <w:pPr>
              <w:pStyle w:val="ListBullet"/>
              <w:contextualSpacing w:val="0"/>
            </w:pPr>
            <w:r>
              <w:t xml:space="preserve">React JS – </w:t>
            </w:r>
            <w:r w:rsidR="00505EFA">
              <w:t>advanced</w:t>
            </w:r>
          </w:p>
          <w:p w14:paraId="5F3E4345" w14:textId="66D9AC61" w:rsidR="009E6BFE" w:rsidRDefault="009E6BFE" w:rsidP="006E1507">
            <w:pPr>
              <w:pStyle w:val="ListBullet"/>
              <w:contextualSpacing w:val="0"/>
            </w:pPr>
            <w:r>
              <w:t xml:space="preserve">React Native - </w:t>
            </w:r>
            <w:r w:rsidR="00183D36">
              <w:t>intermediate</w:t>
            </w:r>
          </w:p>
          <w:p w14:paraId="72A79610" w14:textId="30A04BC5" w:rsidR="009E6BFE" w:rsidRDefault="009E6BFE" w:rsidP="006E1507">
            <w:pPr>
              <w:pStyle w:val="ListBullet"/>
              <w:contextualSpacing w:val="0"/>
            </w:pPr>
            <w:r>
              <w:t xml:space="preserve">Node.js – </w:t>
            </w:r>
            <w:r w:rsidR="00505EFA">
              <w:t>advanced</w:t>
            </w:r>
          </w:p>
          <w:p w14:paraId="2234E883" w14:textId="393482BC" w:rsidR="009E6BFE" w:rsidRDefault="009E6BFE" w:rsidP="006E1507">
            <w:pPr>
              <w:pStyle w:val="ListBullet"/>
              <w:contextualSpacing w:val="0"/>
            </w:pPr>
            <w:r>
              <w:t xml:space="preserve">JavaScript – </w:t>
            </w:r>
            <w:r w:rsidR="00505EFA">
              <w:t>advanced</w:t>
            </w:r>
          </w:p>
          <w:p w14:paraId="62C8B770" w14:textId="3D7B8018" w:rsidR="009E6BFE" w:rsidRDefault="009E6BFE" w:rsidP="006E1507">
            <w:pPr>
              <w:pStyle w:val="ListBullet"/>
              <w:contextualSpacing w:val="0"/>
            </w:pPr>
            <w:r>
              <w:t xml:space="preserve">WordPress – </w:t>
            </w:r>
            <w:r w:rsidR="00505EFA">
              <w:t>advanced</w:t>
            </w:r>
          </w:p>
          <w:p w14:paraId="49323953" w14:textId="3A058A8A" w:rsidR="00542212" w:rsidRDefault="00542212" w:rsidP="00542212">
            <w:pPr>
              <w:pStyle w:val="ListBullet"/>
              <w:contextualSpacing w:val="0"/>
            </w:pPr>
            <w:r>
              <w:t xml:space="preserve">HTML, CSS – </w:t>
            </w:r>
            <w:r w:rsidR="00183D36">
              <w:t>advanced</w:t>
            </w:r>
          </w:p>
          <w:p w14:paraId="26CE05BD" w14:textId="222CFD0E" w:rsidR="00542212" w:rsidRDefault="00542212" w:rsidP="00542212">
            <w:pPr>
              <w:pStyle w:val="ListBullet"/>
              <w:contextualSpacing w:val="0"/>
            </w:pPr>
            <w:r>
              <w:t xml:space="preserve">Delphi – </w:t>
            </w:r>
            <w:r w:rsidR="00505EFA">
              <w:t>advanced</w:t>
            </w:r>
          </w:p>
          <w:p w14:paraId="32F4B902" w14:textId="3768D317" w:rsidR="00F24F01" w:rsidRDefault="00F24F01" w:rsidP="00542212">
            <w:pPr>
              <w:pStyle w:val="ListBullet"/>
              <w:contextualSpacing w:val="0"/>
            </w:pPr>
            <w:r>
              <w:t>Git – advanced</w:t>
            </w:r>
          </w:p>
          <w:p w14:paraId="3D2D87C9" w14:textId="16561D74" w:rsidR="00F24F01" w:rsidRDefault="00F24F01" w:rsidP="00542212">
            <w:pPr>
              <w:pStyle w:val="ListBullet"/>
              <w:contextualSpacing w:val="0"/>
            </w:pPr>
            <w:r>
              <w:t>Heroku – advanced</w:t>
            </w:r>
          </w:p>
          <w:p w14:paraId="5FB8B2C5" w14:textId="19114940" w:rsidR="00F24F01" w:rsidRDefault="00F24F01" w:rsidP="00542212">
            <w:pPr>
              <w:pStyle w:val="ListBullet"/>
              <w:contextualSpacing w:val="0"/>
            </w:pPr>
            <w:r>
              <w:t>Webpack – intermediate</w:t>
            </w:r>
          </w:p>
          <w:p w14:paraId="5D168276" w14:textId="01364650" w:rsidR="002654B4" w:rsidRDefault="00505EFA" w:rsidP="002654B4">
            <w:pPr>
              <w:pStyle w:val="Heading1"/>
              <w:outlineLvl w:val="0"/>
            </w:pPr>
            <w:r>
              <w:t>Languages</w:t>
            </w:r>
          </w:p>
          <w:p w14:paraId="4397D8CF" w14:textId="22ADDB7C" w:rsidR="002654B4" w:rsidRDefault="00505EFA" w:rsidP="002654B4">
            <w:pPr>
              <w:pStyle w:val="ListBullet"/>
              <w:contextualSpacing w:val="0"/>
            </w:pPr>
            <w:r>
              <w:t>English</w:t>
            </w:r>
            <w:r w:rsidR="002654B4">
              <w:t xml:space="preserve"> – B2</w:t>
            </w:r>
          </w:p>
          <w:p w14:paraId="33656547" w14:textId="62FD0488" w:rsidR="002654B4" w:rsidRDefault="00505EFA" w:rsidP="002654B4">
            <w:pPr>
              <w:pStyle w:val="ListBullet"/>
              <w:contextualSpacing w:val="0"/>
            </w:pPr>
            <w:r>
              <w:t>Russian</w:t>
            </w:r>
            <w:r w:rsidR="002654B4">
              <w:t>– C1</w:t>
            </w:r>
          </w:p>
          <w:p w14:paraId="53EB13BB" w14:textId="1F0ECD51" w:rsidR="009E6BFE" w:rsidRDefault="00505EFA" w:rsidP="009E6BFE">
            <w:pPr>
              <w:pStyle w:val="Heading1"/>
              <w:outlineLvl w:val="0"/>
            </w:pPr>
            <w:r>
              <w:lastRenderedPageBreak/>
              <w:t>Interests</w:t>
            </w:r>
          </w:p>
          <w:p w14:paraId="7C60DCF3" w14:textId="1D514ADF" w:rsidR="009E6BFE" w:rsidRDefault="00505EFA" w:rsidP="009E6BFE">
            <w:pPr>
              <w:pStyle w:val="ListBullet"/>
              <w:contextualSpacing w:val="0"/>
            </w:pPr>
            <w:r>
              <w:t>Game and app creation using Unity engine</w:t>
            </w:r>
          </w:p>
          <w:p w14:paraId="2B094553" w14:textId="1F416C4D" w:rsidR="009E6BFE" w:rsidRDefault="00505EFA" w:rsidP="002654B4">
            <w:pPr>
              <w:pStyle w:val="ListBullet"/>
              <w:contextualSpacing w:val="0"/>
            </w:pPr>
            <w:r>
              <w:t>Security of applications and systems</w:t>
            </w:r>
          </w:p>
          <w:p w14:paraId="1DB53C20" w14:textId="7DB5BCCA" w:rsidR="002654B4" w:rsidRPr="006E1507" w:rsidRDefault="00505EFA" w:rsidP="002654B4">
            <w:pPr>
              <w:pStyle w:val="ListBullet"/>
              <w:contextualSpacing w:val="0"/>
            </w:pPr>
            <w:r>
              <w:t>Creation of</w:t>
            </w:r>
            <w:r w:rsidR="002654B4">
              <w:t xml:space="preserve"> SPA </w:t>
            </w:r>
            <w:r>
              <w:t xml:space="preserve">using </w:t>
            </w:r>
            <w:r w:rsidR="002654B4">
              <w:t>MERN stack</w:t>
            </w:r>
          </w:p>
        </w:tc>
      </w:tr>
    </w:tbl>
    <w:p w14:paraId="6D961959" w14:textId="017F8BF9" w:rsidR="00AD782D" w:rsidRPr="00CF1A49" w:rsidRDefault="00F24F01" w:rsidP="0062312F">
      <w:pPr>
        <w:pStyle w:val="Heading1"/>
      </w:pPr>
      <w:r>
        <w:lastRenderedPageBreak/>
        <w:t>other skills</w:t>
      </w:r>
    </w:p>
    <w:p w14:paraId="32575F06" w14:textId="3D42D37A" w:rsidR="009E6BFE" w:rsidRDefault="00505EFA" w:rsidP="009E6BFE">
      <w:pPr>
        <w:pStyle w:val="ListBullet"/>
      </w:pPr>
      <w:r w:rsidRPr="00505EFA">
        <w:t>Driver's license</w:t>
      </w:r>
      <w:r>
        <w:t xml:space="preserve"> </w:t>
      </w:r>
      <w:r w:rsidR="009E6BFE">
        <w:t xml:space="preserve">– </w:t>
      </w:r>
      <w:r>
        <w:t>group B</w:t>
      </w:r>
    </w:p>
    <w:p w14:paraId="5CE52E0A" w14:textId="77777777" w:rsidR="00B51D1B" w:rsidRPr="006E1507" w:rsidRDefault="00B51D1B" w:rsidP="006E1507"/>
    <w:sectPr w:rsidR="00B51D1B" w:rsidRPr="006E1507" w:rsidSect="005A1B10">
      <w:footerReference w:type="default" r:id="rId20"/>
      <w:headerReference w:type="first" r:id="rId2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AF45E" w14:textId="77777777" w:rsidR="00BD207F" w:rsidRDefault="00BD207F" w:rsidP="0068194B">
      <w:r>
        <w:separator/>
      </w:r>
    </w:p>
    <w:p w14:paraId="2C0D9CC1" w14:textId="77777777" w:rsidR="00BD207F" w:rsidRDefault="00BD207F"/>
    <w:p w14:paraId="21437374" w14:textId="77777777" w:rsidR="00BD207F" w:rsidRDefault="00BD207F"/>
  </w:endnote>
  <w:endnote w:type="continuationSeparator" w:id="0">
    <w:p w14:paraId="25766F44" w14:textId="77777777" w:rsidR="00BD207F" w:rsidRDefault="00BD207F" w:rsidP="0068194B">
      <w:r>
        <w:continuationSeparator/>
      </w:r>
    </w:p>
    <w:p w14:paraId="4B97596C" w14:textId="77777777" w:rsidR="00BD207F" w:rsidRDefault="00BD207F"/>
    <w:p w14:paraId="084E5649" w14:textId="77777777" w:rsidR="00BD207F" w:rsidRDefault="00BD20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296E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546C1" w14:textId="77777777" w:rsidR="00BD207F" w:rsidRDefault="00BD207F" w:rsidP="0068194B">
      <w:r>
        <w:separator/>
      </w:r>
    </w:p>
    <w:p w14:paraId="14C836E1" w14:textId="77777777" w:rsidR="00BD207F" w:rsidRDefault="00BD207F"/>
    <w:p w14:paraId="5FEE0444" w14:textId="77777777" w:rsidR="00BD207F" w:rsidRDefault="00BD207F"/>
  </w:footnote>
  <w:footnote w:type="continuationSeparator" w:id="0">
    <w:p w14:paraId="69691745" w14:textId="77777777" w:rsidR="00BD207F" w:rsidRDefault="00BD207F" w:rsidP="0068194B">
      <w:r>
        <w:continuationSeparator/>
      </w:r>
    </w:p>
    <w:p w14:paraId="7FAEB44A" w14:textId="77777777" w:rsidR="00BD207F" w:rsidRDefault="00BD207F"/>
    <w:p w14:paraId="6C476F3E" w14:textId="77777777" w:rsidR="00BD207F" w:rsidRDefault="00BD20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D825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1548BF" wp14:editId="5D94A6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43010D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3E66E5"/>
    <w:multiLevelType w:val="hybridMultilevel"/>
    <w:tmpl w:val="15FE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1E"/>
    <w:rsid w:val="000001EF"/>
    <w:rsid w:val="00007322"/>
    <w:rsid w:val="00007728"/>
    <w:rsid w:val="00024584"/>
    <w:rsid w:val="00024730"/>
    <w:rsid w:val="00025521"/>
    <w:rsid w:val="00055E95"/>
    <w:rsid w:val="0007021F"/>
    <w:rsid w:val="000B2BA5"/>
    <w:rsid w:val="000C16C3"/>
    <w:rsid w:val="000F2F8C"/>
    <w:rsid w:val="0010006E"/>
    <w:rsid w:val="001045A8"/>
    <w:rsid w:val="00114A91"/>
    <w:rsid w:val="00116716"/>
    <w:rsid w:val="001366F8"/>
    <w:rsid w:val="001427E1"/>
    <w:rsid w:val="00163668"/>
    <w:rsid w:val="00171566"/>
    <w:rsid w:val="00174676"/>
    <w:rsid w:val="001755A8"/>
    <w:rsid w:val="00183D36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225E"/>
    <w:rsid w:val="002638D0"/>
    <w:rsid w:val="002647D3"/>
    <w:rsid w:val="002654B4"/>
    <w:rsid w:val="00275EAE"/>
    <w:rsid w:val="00285631"/>
    <w:rsid w:val="00294998"/>
    <w:rsid w:val="00297F18"/>
    <w:rsid w:val="002A1945"/>
    <w:rsid w:val="002B2958"/>
    <w:rsid w:val="002B3FC8"/>
    <w:rsid w:val="002D23C5"/>
    <w:rsid w:val="002D553F"/>
    <w:rsid w:val="002D6137"/>
    <w:rsid w:val="002E7E61"/>
    <w:rsid w:val="002F05E5"/>
    <w:rsid w:val="002F254D"/>
    <w:rsid w:val="002F30E4"/>
    <w:rsid w:val="002F427B"/>
    <w:rsid w:val="00307140"/>
    <w:rsid w:val="00316DFF"/>
    <w:rsid w:val="00325B57"/>
    <w:rsid w:val="00336056"/>
    <w:rsid w:val="00343D4D"/>
    <w:rsid w:val="003544E1"/>
    <w:rsid w:val="00355216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090F"/>
    <w:rsid w:val="004A1FAE"/>
    <w:rsid w:val="004A32FF"/>
    <w:rsid w:val="004B06EB"/>
    <w:rsid w:val="004B6AD0"/>
    <w:rsid w:val="004C2D5D"/>
    <w:rsid w:val="004C33E1"/>
    <w:rsid w:val="004E01EB"/>
    <w:rsid w:val="004E2794"/>
    <w:rsid w:val="00505EFA"/>
    <w:rsid w:val="00510392"/>
    <w:rsid w:val="00513E2A"/>
    <w:rsid w:val="00542212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C1E"/>
    <w:rsid w:val="0062312F"/>
    <w:rsid w:val="00625F2C"/>
    <w:rsid w:val="00636C62"/>
    <w:rsid w:val="006618E9"/>
    <w:rsid w:val="0068194B"/>
    <w:rsid w:val="00692703"/>
    <w:rsid w:val="006A1962"/>
    <w:rsid w:val="006B1EAE"/>
    <w:rsid w:val="006B5D48"/>
    <w:rsid w:val="006B7D7B"/>
    <w:rsid w:val="006C1A5E"/>
    <w:rsid w:val="006E1507"/>
    <w:rsid w:val="00712D8B"/>
    <w:rsid w:val="00721737"/>
    <w:rsid w:val="007273B7"/>
    <w:rsid w:val="00733E0A"/>
    <w:rsid w:val="0074403D"/>
    <w:rsid w:val="00746D44"/>
    <w:rsid w:val="007538DC"/>
    <w:rsid w:val="00753A19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3530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72EC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6BFE"/>
    <w:rsid w:val="009F220C"/>
    <w:rsid w:val="009F3B05"/>
    <w:rsid w:val="009F4931"/>
    <w:rsid w:val="00A14534"/>
    <w:rsid w:val="00A16DAA"/>
    <w:rsid w:val="00A22BA1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412"/>
    <w:rsid w:val="00AB32F8"/>
    <w:rsid w:val="00AB610B"/>
    <w:rsid w:val="00AD360E"/>
    <w:rsid w:val="00AD40FB"/>
    <w:rsid w:val="00AD782D"/>
    <w:rsid w:val="00AE7650"/>
    <w:rsid w:val="00B05B9C"/>
    <w:rsid w:val="00B10EBE"/>
    <w:rsid w:val="00B236F1"/>
    <w:rsid w:val="00B41EFC"/>
    <w:rsid w:val="00B50F99"/>
    <w:rsid w:val="00B51D1B"/>
    <w:rsid w:val="00B540F4"/>
    <w:rsid w:val="00B60FD0"/>
    <w:rsid w:val="00B622DF"/>
    <w:rsid w:val="00B6332A"/>
    <w:rsid w:val="00B81760"/>
    <w:rsid w:val="00B8494C"/>
    <w:rsid w:val="00B91C18"/>
    <w:rsid w:val="00BA1546"/>
    <w:rsid w:val="00BB4E51"/>
    <w:rsid w:val="00BD207F"/>
    <w:rsid w:val="00BD431F"/>
    <w:rsid w:val="00BE423E"/>
    <w:rsid w:val="00BF61AC"/>
    <w:rsid w:val="00C47FA6"/>
    <w:rsid w:val="00C50B9D"/>
    <w:rsid w:val="00C57FC6"/>
    <w:rsid w:val="00C66A7D"/>
    <w:rsid w:val="00C70ADE"/>
    <w:rsid w:val="00C779DA"/>
    <w:rsid w:val="00C814F7"/>
    <w:rsid w:val="00CA42EB"/>
    <w:rsid w:val="00CA4B4D"/>
    <w:rsid w:val="00CB35C3"/>
    <w:rsid w:val="00CD323D"/>
    <w:rsid w:val="00CE4030"/>
    <w:rsid w:val="00CE64B3"/>
    <w:rsid w:val="00CF1A49"/>
    <w:rsid w:val="00D0630C"/>
    <w:rsid w:val="00D16305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183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1F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3B16"/>
    <w:rsid w:val="00EE2CA8"/>
    <w:rsid w:val="00EF17E8"/>
    <w:rsid w:val="00EF51D9"/>
    <w:rsid w:val="00F130DD"/>
    <w:rsid w:val="00F177DC"/>
    <w:rsid w:val="00F24884"/>
    <w:rsid w:val="00F24F01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F9152"/>
  <w15:chartTrackingRefBased/>
  <w15:docId w15:val="{D180A6E4-00BD-46DC-BB67-3BC568AD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01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onemandevz" TargetMode="External"/><Relationship Id="rId13" Type="http://schemas.openxmlformats.org/officeDocument/2006/relationships/hyperlink" Target="https://github.com/OneManDevz/Reflexify" TargetMode="External"/><Relationship Id="rId18" Type="http://schemas.openxmlformats.org/officeDocument/2006/relationships/hyperlink" Target="https://github.com/OneManDevz/zomato-3-part-app/tree/master/_zomatoMobileAp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onemandevz.itch.io/gopniksimulator" TargetMode="External"/><Relationship Id="rId17" Type="http://schemas.openxmlformats.org/officeDocument/2006/relationships/hyperlink" Target="https://github.com/OneManDevz/zomato-3-part-app/tree/master/_zomatoFet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neManDevz/zomato-3-part-app/tree/master/_zomatoAPIserv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neManDevz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neManDevz/zomato-3-part-app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onemandevz.pro/" TargetMode="External"/><Relationship Id="rId19" Type="http://schemas.openxmlformats.org/officeDocument/2006/relationships/hyperlink" Target="https://cwass-demo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ej-%C5%A1ebe%C5%88-b9517113b/" TargetMode="External"/><Relationship Id="rId14" Type="http://schemas.openxmlformats.org/officeDocument/2006/relationships/hyperlink" Target="https://github.com/OneManDevz/ReactNative-KingBotHelper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ebe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F80FB025F84BC3869DB1E5A893B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22029-632B-45B8-BADA-AC564356132E}"/>
      </w:docPartPr>
      <w:docPartBody>
        <w:p w:rsidR="00803565" w:rsidRDefault="005D4A95">
          <w:pPr>
            <w:pStyle w:val="71F80FB025F84BC3869DB1E5A893BDF8"/>
          </w:pPr>
          <w:r w:rsidRPr="00CF1A49">
            <w:t>·</w:t>
          </w:r>
        </w:p>
      </w:docPartBody>
    </w:docPart>
    <w:docPart>
      <w:docPartPr>
        <w:name w:val="4DFB66F7242B43E1B0ED8370A0EBC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E4A3D-19AD-45D3-8D13-409847FFACA2}"/>
      </w:docPartPr>
      <w:docPartBody>
        <w:p w:rsidR="00803565" w:rsidRDefault="005D4A95">
          <w:pPr>
            <w:pStyle w:val="4DFB66F7242B43E1B0ED8370A0EBCC0F"/>
          </w:pPr>
          <w:r w:rsidRPr="00CF1A49">
            <w:t>·</w:t>
          </w:r>
        </w:p>
      </w:docPartBody>
    </w:docPart>
    <w:docPart>
      <w:docPartPr>
        <w:name w:val="ABC2BD8856C14B5F8E79B018D8070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52FC-87E5-4B9C-B316-1D8FD3AA1438}"/>
      </w:docPartPr>
      <w:docPartBody>
        <w:p w:rsidR="00803565" w:rsidRDefault="005D4A95">
          <w:pPr>
            <w:pStyle w:val="ABC2BD8856C14B5F8E79B018D8070CB2"/>
          </w:pPr>
          <w:r w:rsidRPr="00CF1A49">
            <w:t>·</w:t>
          </w:r>
        </w:p>
      </w:docPartBody>
    </w:docPart>
    <w:docPart>
      <w:docPartPr>
        <w:name w:val="28A9CA09ECC5435C8E35FD2913D4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E4004-2578-4239-9E7E-7EE114CE3667}"/>
      </w:docPartPr>
      <w:docPartBody>
        <w:p w:rsidR="004F5551" w:rsidRDefault="00533868" w:rsidP="00533868">
          <w:pPr>
            <w:pStyle w:val="28A9CA09ECC5435C8E35FD2913D4982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95"/>
    <w:rsid w:val="00037389"/>
    <w:rsid w:val="00220CDC"/>
    <w:rsid w:val="00470F91"/>
    <w:rsid w:val="004F5551"/>
    <w:rsid w:val="00507961"/>
    <w:rsid w:val="00533868"/>
    <w:rsid w:val="005D4A95"/>
    <w:rsid w:val="00803565"/>
    <w:rsid w:val="00DC3ADB"/>
    <w:rsid w:val="00EE6DFC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0D69E67E14872B69174EDA1FB567B">
    <w:name w:val="FF00D69E67E14872B69174EDA1FB567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23CABD7F4F94701A13CC8824FBB4CAE">
    <w:name w:val="423CABD7F4F94701A13CC8824FBB4CAE"/>
  </w:style>
  <w:style w:type="paragraph" w:customStyle="1" w:styleId="9666884F48E74CA5944F4730B8A06C20">
    <w:name w:val="9666884F48E74CA5944F4730B8A06C20"/>
  </w:style>
  <w:style w:type="paragraph" w:customStyle="1" w:styleId="71F80FB025F84BC3869DB1E5A893BDF8">
    <w:name w:val="71F80FB025F84BC3869DB1E5A893BDF8"/>
  </w:style>
  <w:style w:type="paragraph" w:customStyle="1" w:styleId="DBA90B95C6D2487BA60A48EC9EAC6308">
    <w:name w:val="DBA90B95C6D2487BA60A48EC9EAC6308"/>
  </w:style>
  <w:style w:type="paragraph" w:customStyle="1" w:styleId="417BF73B64934E6DB792CD4109403C3B">
    <w:name w:val="417BF73B64934E6DB792CD4109403C3B"/>
  </w:style>
  <w:style w:type="paragraph" w:customStyle="1" w:styleId="4DFB66F7242B43E1B0ED8370A0EBCC0F">
    <w:name w:val="4DFB66F7242B43E1B0ED8370A0EBCC0F"/>
  </w:style>
  <w:style w:type="paragraph" w:customStyle="1" w:styleId="2F0640BCEB0845BBA29E7DA9F32B2919">
    <w:name w:val="2F0640BCEB0845BBA29E7DA9F32B2919"/>
  </w:style>
  <w:style w:type="paragraph" w:customStyle="1" w:styleId="ABC2BD8856C14B5F8E79B018D8070CB2">
    <w:name w:val="ABC2BD8856C14B5F8E79B018D8070CB2"/>
  </w:style>
  <w:style w:type="paragraph" w:customStyle="1" w:styleId="8E9C20F9709B479AB4985F181798A26E">
    <w:name w:val="8E9C20F9709B479AB4985F181798A26E"/>
  </w:style>
  <w:style w:type="paragraph" w:customStyle="1" w:styleId="1512D024DBF8431994524F7C360B06BC">
    <w:name w:val="1512D024DBF8431994524F7C360B06BC"/>
  </w:style>
  <w:style w:type="paragraph" w:customStyle="1" w:styleId="876E8E7FB4BC4DB7A27EF9B7284046D3">
    <w:name w:val="876E8E7FB4BC4DB7A27EF9B7284046D3"/>
  </w:style>
  <w:style w:type="paragraph" w:customStyle="1" w:styleId="46B9F26EBFA042B28601235637AAB1CA">
    <w:name w:val="46B9F26EBFA042B28601235637AAB1CA"/>
  </w:style>
  <w:style w:type="paragraph" w:customStyle="1" w:styleId="87781D19C08B426BB1EA0B9E5193CED9">
    <w:name w:val="87781D19C08B426BB1EA0B9E5193CED9"/>
  </w:style>
  <w:style w:type="paragraph" w:customStyle="1" w:styleId="C612D27011CB4CC98E8FA1821DC8BC5E">
    <w:name w:val="C612D27011CB4CC98E8FA1821DC8BC5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A3A71F392A24E08BAE8F00D2C8162D3">
    <w:name w:val="EA3A71F392A24E08BAE8F00D2C8162D3"/>
  </w:style>
  <w:style w:type="paragraph" w:customStyle="1" w:styleId="7187ADB24508418CB73F51A3BEB0D404">
    <w:name w:val="7187ADB24508418CB73F51A3BEB0D404"/>
  </w:style>
  <w:style w:type="paragraph" w:customStyle="1" w:styleId="6CB8CC6498A44FA19AD8EF4C4108F82A">
    <w:name w:val="6CB8CC6498A44FA19AD8EF4C4108F82A"/>
  </w:style>
  <w:style w:type="paragraph" w:customStyle="1" w:styleId="C591D0CF79A6434295CAABC39A8A9C41">
    <w:name w:val="C591D0CF79A6434295CAABC39A8A9C41"/>
  </w:style>
  <w:style w:type="paragraph" w:customStyle="1" w:styleId="BC13215294714990819A9E2C3CA0EAFF">
    <w:name w:val="BC13215294714990819A9E2C3CA0EAFF"/>
  </w:style>
  <w:style w:type="paragraph" w:customStyle="1" w:styleId="4E31EB00274D47C395B306F499D52252">
    <w:name w:val="4E31EB00274D47C395B306F499D52252"/>
  </w:style>
  <w:style w:type="paragraph" w:customStyle="1" w:styleId="EB12C06A723341A68D186C152962F03C">
    <w:name w:val="EB12C06A723341A68D186C152962F03C"/>
  </w:style>
  <w:style w:type="paragraph" w:customStyle="1" w:styleId="18180672AC4F4F4288C5315CCDC5A8B2">
    <w:name w:val="18180672AC4F4F4288C5315CCDC5A8B2"/>
  </w:style>
  <w:style w:type="paragraph" w:customStyle="1" w:styleId="B543ADEFF53A4E3891E55F38EB41522C">
    <w:name w:val="B543ADEFF53A4E3891E55F38EB41522C"/>
  </w:style>
  <w:style w:type="paragraph" w:customStyle="1" w:styleId="7729F4A4060A4BFE8D7B5D2475832E5E">
    <w:name w:val="7729F4A4060A4BFE8D7B5D2475832E5E"/>
  </w:style>
  <w:style w:type="paragraph" w:customStyle="1" w:styleId="B8BF069791654263A3FE1929EB96D53A">
    <w:name w:val="B8BF069791654263A3FE1929EB96D53A"/>
  </w:style>
  <w:style w:type="paragraph" w:customStyle="1" w:styleId="65D5443916C74770A6FF88A65F872EB4">
    <w:name w:val="65D5443916C74770A6FF88A65F872EB4"/>
  </w:style>
  <w:style w:type="paragraph" w:customStyle="1" w:styleId="4EED9996354342B8ACCEAED2A1407270">
    <w:name w:val="4EED9996354342B8ACCEAED2A1407270"/>
  </w:style>
  <w:style w:type="paragraph" w:customStyle="1" w:styleId="AC24865A11184B4CB5595609160EC60C">
    <w:name w:val="AC24865A11184B4CB5595609160EC60C"/>
  </w:style>
  <w:style w:type="paragraph" w:customStyle="1" w:styleId="954446BECA1B409F8B3EC6D5B728D815">
    <w:name w:val="954446BECA1B409F8B3EC6D5B728D815"/>
  </w:style>
  <w:style w:type="paragraph" w:customStyle="1" w:styleId="3DBFF3E6B06E4D609564666055201139">
    <w:name w:val="3DBFF3E6B06E4D609564666055201139"/>
  </w:style>
  <w:style w:type="paragraph" w:customStyle="1" w:styleId="60CCCBCDF468455EB39B46731B61A0C5">
    <w:name w:val="60CCCBCDF468455EB39B46731B61A0C5"/>
  </w:style>
  <w:style w:type="paragraph" w:customStyle="1" w:styleId="CF4C17395E354EB9BFE8D167D138CBE1">
    <w:name w:val="CF4C17395E354EB9BFE8D167D138CBE1"/>
  </w:style>
  <w:style w:type="paragraph" w:customStyle="1" w:styleId="3F72B48416C04CE6BE22DE07361722F4">
    <w:name w:val="3F72B48416C04CE6BE22DE07361722F4"/>
  </w:style>
  <w:style w:type="paragraph" w:customStyle="1" w:styleId="5B1AE8132F06460EB127D2E6006E3CC7">
    <w:name w:val="5B1AE8132F06460EB127D2E6006E3CC7"/>
  </w:style>
  <w:style w:type="paragraph" w:customStyle="1" w:styleId="73928CC1DEC64C0E8FC15BD8B96C8F60">
    <w:name w:val="73928CC1DEC64C0E8FC15BD8B96C8F60"/>
  </w:style>
  <w:style w:type="paragraph" w:customStyle="1" w:styleId="121A970FED15447398C4969C7B58A1E4">
    <w:name w:val="121A970FED15447398C4969C7B58A1E4"/>
  </w:style>
  <w:style w:type="paragraph" w:customStyle="1" w:styleId="BCB7DC8C810F45D890474AE237635492">
    <w:name w:val="BCB7DC8C810F45D890474AE237635492"/>
  </w:style>
  <w:style w:type="paragraph" w:customStyle="1" w:styleId="E157C1003F894787B26E1F939F216C8E">
    <w:name w:val="E157C1003F894787B26E1F939F216C8E"/>
  </w:style>
  <w:style w:type="paragraph" w:customStyle="1" w:styleId="1B0E1A306E9242E488E5A06DE4753937">
    <w:name w:val="1B0E1A306E9242E488E5A06DE4753937"/>
  </w:style>
  <w:style w:type="paragraph" w:customStyle="1" w:styleId="1D0580603FD84B9C94CA88E83B6CBC0D">
    <w:name w:val="1D0580603FD84B9C94CA88E83B6CBC0D"/>
  </w:style>
  <w:style w:type="paragraph" w:customStyle="1" w:styleId="28A9CA09ECC5435C8E35FD2913D49824">
    <w:name w:val="28A9CA09ECC5435C8E35FD2913D49824"/>
    <w:rsid w:val="00533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E178-3061-491D-B6F7-EB513358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37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Šebeň</dc:creator>
  <cp:keywords/>
  <dc:description/>
  <cp:lastModifiedBy>Andrej Šebeň</cp:lastModifiedBy>
  <cp:revision>16</cp:revision>
  <dcterms:created xsi:type="dcterms:W3CDTF">2019-10-23T10:37:00Z</dcterms:created>
  <dcterms:modified xsi:type="dcterms:W3CDTF">2019-11-04T11:18:00Z</dcterms:modified>
  <cp:category/>
</cp:coreProperties>
</file>